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EAA31" w14:textId="66661FA7" w:rsidR="001A38DB" w:rsidRDefault="009564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3D12D" wp14:editId="733DD24E">
                <wp:simplePos x="0" y="0"/>
                <wp:positionH relativeFrom="page">
                  <wp:posOffset>825500</wp:posOffset>
                </wp:positionH>
                <wp:positionV relativeFrom="page">
                  <wp:posOffset>2417445</wp:posOffset>
                </wp:positionV>
                <wp:extent cx="6032500" cy="7767955"/>
                <wp:effectExtent l="0" t="0" r="0" b="0"/>
                <wp:wrapTight wrapText="bothSides">
                  <wp:wrapPolygon edited="0">
                    <wp:start x="91" y="71"/>
                    <wp:lineTo x="91" y="21471"/>
                    <wp:lineTo x="21373" y="21471"/>
                    <wp:lineTo x="21373" y="71"/>
                    <wp:lineTo x="91" y="71"/>
                  </wp:wrapPolygon>
                </wp:wrapTight>
                <wp:docPr id="2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776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567209" w14:textId="77777777" w:rsidR="0095647D" w:rsidRPr="0086397A" w:rsidRDefault="0095647D" w:rsidP="0086397A">
                            <w:pPr>
                              <w:pStyle w:val="Body"/>
                              <w:rPr>
                                <w:rFonts w:ascii="Adobe 黑体 Std R" w:eastAsia="Adobe 黑体 Std R" w:hAnsi="Adobe 黑体 Std R" w:hint="eastAsia"/>
                                <w:b/>
                                <w:color w:val="7411D0" w:themeColor="accent6"/>
                              </w:rPr>
                            </w:pPr>
                          </w:p>
                          <w:tbl>
                            <w:tblPr>
                              <w:tblStyle w:val="1-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73"/>
                              <w:gridCol w:w="4528"/>
                            </w:tblGrid>
                            <w:tr w:rsidR="0095647D" w:rsidRPr="009900C8" w14:paraId="0198DB13" w14:textId="77777777" w:rsidTr="00660DF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  <w:gridSpan w:val="2"/>
                                </w:tcPr>
                                <w:p w14:paraId="736194DD" w14:textId="77777777" w:rsidR="0095647D" w:rsidRPr="009900C8" w:rsidRDefault="0095647D" w:rsidP="00BA42CA">
                                  <w:pPr>
                                    <w:pStyle w:val="Body"/>
                                  </w:pPr>
                                  <w:r w:rsidRPr="009900C8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Background Information 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(Please type your name in</w:t>
                                  </w:r>
                                  <w:r w:rsidRPr="009900C8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English and Chinese)</w:t>
                                  </w:r>
                                </w:p>
                              </w:tc>
                            </w:tr>
                            <w:tr w:rsidR="0095647D" w:rsidRPr="009900C8" w14:paraId="119F576F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373" w:type="dxa"/>
                                </w:tcPr>
                                <w:p w14:paraId="601913E2" w14:textId="77777777" w:rsidR="0095647D" w:rsidRPr="009900C8" w:rsidRDefault="0095647D" w:rsidP="009900C8">
                                  <w:pPr>
                                    <w:pStyle w:val="Body"/>
                                    <w:rPr>
                                      <w:b w:val="0"/>
                                    </w:rPr>
                                  </w:pPr>
                                  <w:r w:rsidRPr="009900C8">
                                    <w:rPr>
                                      <w:b w:val="0"/>
                                    </w:rPr>
                                    <w:t>Last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</w:rPr>
                                    <w:t xml:space="preserve"> Name:</w:t>
                                  </w:r>
                                </w:p>
                              </w:tc>
                              <w:tc>
                                <w:tcPr>
                                  <w:tcW w:w="4528" w:type="dxa"/>
                                </w:tcPr>
                                <w:p w14:paraId="3D1CB6D8" w14:textId="77777777" w:rsidR="0095647D" w:rsidRPr="009900C8" w:rsidRDefault="0095647D" w:rsidP="009900C8">
                                  <w:pPr>
                                    <w:pStyle w:val="Body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First Name:</w:t>
                                  </w:r>
                                </w:p>
                              </w:tc>
                            </w:tr>
                            <w:tr w:rsidR="0095647D" w:rsidRPr="009900C8" w14:paraId="34B8D843" w14:textId="77777777" w:rsidTr="00660DF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  <w:gridSpan w:val="2"/>
                                </w:tcPr>
                                <w:p w14:paraId="28EA046F" w14:textId="77777777" w:rsidR="0095647D" w:rsidRPr="009900C8" w:rsidRDefault="0095647D" w:rsidP="009900C8">
                                  <w:pPr>
                                    <w:pStyle w:val="Body"/>
                                    <w:rPr>
                                      <w:b w:val="0"/>
                                    </w:rPr>
                                  </w:pPr>
                                  <w:r w:rsidRPr="009900C8">
                                    <w:rPr>
                                      <w:b w:val="0"/>
                                    </w:rPr>
                                    <w:t>Current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</w:rPr>
                                    <w:t xml:space="preserve"> School:</w:t>
                                  </w:r>
                                </w:p>
                              </w:tc>
                            </w:tr>
                            <w:tr w:rsidR="0095647D" w:rsidRPr="009900C8" w14:paraId="5BF02CBA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  <w:gridSpan w:val="2"/>
                                </w:tcPr>
                                <w:p w14:paraId="324D5630" w14:textId="4A9F082D" w:rsidR="0095647D" w:rsidRPr="009900C8" w:rsidRDefault="0095647D" w:rsidP="009900C8">
                                  <w:pPr>
                                    <w:pStyle w:val="Body"/>
                                    <w:rPr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Date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</w:rPr>
                                    <w:t>s of Attendance:</w:t>
                                  </w:r>
                                </w:p>
                              </w:tc>
                            </w:tr>
                            <w:tr w:rsidR="0095647D" w:rsidRPr="009900C8" w14:paraId="2C0FC4BC" w14:textId="77777777" w:rsidTr="00660DF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373" w:type="dxa"/>
                                </w:tcPr>
                                <w:p w14:paraId="27F0CBBD" w14:textId="77777777" w:rsidR="0095647D" w:rsidRPr="009900C8" w:rsidRDefault="0095647D" w:rsidP="009900C8">
                                  <w:pPr>
                                    <w:pStyle w:val="Body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w="4528" w:type="dxa"/>
                                </w:tcPr>
                                <w:p w14:paraId="5BC4E847" w14:textId="77777777" w:rsidR="0095647D" w:rsidRPr="009900C8" w:rsidRDefault="0095647D" w:rsidP="009900C8">
                                  <w:pPr>
                                    <w:pStyle w:val="Body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Phone:</w:t>
                                  </w:r>
                                </w:p>
                              </w:tc>
                            </w:tr>
                            <w:tr w:rsidR="0095647D" w:rsidRPr="009900C8" w14:paraId="05B05C63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  <w:gridSpan w:val="2"/>
                                </w:tcPr>
                                <w:p w14:paraId="73FB2B13" w14:textId="77777777" w:rsidR="0095647D" w:rsidRPr="009900C8" w:rsidRDefault="0095647D" w:rsidP="009900C8">
                                  <w:pPr>
                                    <w:pStyle w:val="Body"/>
                                    <w:rPr>
                                      <w:b w:val="0"/>
                                    </w:rPr>
                                  </w:pPr>
                                  <w:r w:rsidRPr="009900C8">
                                    <w:rPr>
                                      <w:b w:val="0"/>
                                    </w:rPr>
                                    <w:t>Skype/QQ/Social</w:t>
                                  </w:r>
                                  <w:r>
                                    <w:rPr>
                                      <w:rFonts w:hint="eastAsia"/>
                                      <w:bCs w:val="0"/>
                                    </w:rPr>
                                    <w:t xml:space="preserve"> </w:t>
                                  </w:r>
                                  <w:r w:rsidRPr="009900C8">
                                    <w:rPr>
                                      <w:b w:val="0"/>
                                    </w:rPr>
                                    <w:t>Network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</w:rPr>
                                    <w:t xml:space="preserve"> (*optional)</w:t>
                                  </w:r>
                                  <w:r w:rsidRPr="009900C8">
                                    <w:rPr>
                                      <w:b w:val="0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59D4E568" w14:textId="77777777" w:rsidR="0095647D" w:rsidRDefault="0095647D" w:rsidP="009900C8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tbl>
                            <w:tblPr>
                              <w:tblStyle w:val="1-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15"/>
                              <w:gridCol w:w="2916"/>
                              <w:gridCol w:w="3070"/>
                            </w:tblGrid>
                            <w:tr w:rsidR="0095647D" w:rsidRPr="00BA42CA" w14:paraId="3CB02AFF" w14:textId="77777777" w:rsidTr="00660DF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  <w:gridSpan w:val="3"/>
                                </w:tcPr>
                                <w:p w14:paraId="57719D66" w14:textId="0B72DF5D" w:rsidR="0095647D" w:rsidRPr="00BA42CA" w:rsidRDefault="0095647D" w:rsidP="00D16BB2">
                                  <w:pPr>
                                    <w:pStyle w:val="Body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A42CA">
                                    <w:rPr>
                                      <w:color w:val="FFFFFF" w:themeColor="background1"/>
                                    </w:rPr>
                                    <w:t>Standardized Test Scores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(</w:t>
                                  </w:r>
                                  <w:r w:rsidRPr="002018AF">
                                    <w:rPr>
                                      <w:rFonts w:hint="eastAsia"/>
                                      <w:i/>
                                      <w:color w:val="FFFFFF" w:themeColor="background1"/>
                                      <w:u w:val="single"/>
                                    </w:rPr>
                                    <w:t>*if any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including TOEFL, SAT, SAT2, AP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IB</w:t>
                                  </w:r>
                                  <w:r w:rsidRPr="00D16BB2">
                                    <w:rPr>
                                      <w:rFonts w:hint="eastAsia"/>
                                      <w:color w:val="FFFFFF" w:themeColor="background1"/>
                                      <w:u w:val="single"/>
                                    </w:rPr>
                                    <w:t xml:space="preserve"> </w:t>
                                  </w:r>
                                  <w:r w:rsidRPr="00BA42CA">
                                    <w:rPr>
                                      <w:color w:val="FFFFFF" w:themeColor="background1"/>
                                    </w:rPr>
                                    <w:t>(Please attach screen sho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ts with the form for each score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95647D" w:rsidRPr="00BA42CA" w14:paraId="25672F3B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15" w:type="dxa"/>
                                </w:tcPr>
                                <w:p w14:paraId="4D6E436A" w14:textId="77777777" w:rsidR="0095647D" w:rsidRPr="00BA42CA" w:rsidRDefault="0095647D" w:rsidP="00BA42CA">
                                  <w:pPr>
                                    <w:pStyle w:val="Body"/>
                                    <w:rPr>
                                      <w:color w:val="auto"/>
                                    </w:rPr>
                                  </w:pPr>
                                  <w:r w:rsidRPr="00BA42CA">
                                    <w:rPr>
                                      <w:rFonts w:hint="eastAsia"/>
                                      <w:color w:val="auto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</w:tcPr>
                                <w:p w14:paraId="1A1D1DFD" w14:textId="77777777" w:rsidR="0095647D" w:rsidRPr="00BA42CA" w:rsidRDefault="0095647D" w:rsidP="00BA42CA">
                                  <w:pPr>
                                    <w:pStyle w:val="Body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BA42CA">
                                    <w:rPr>
                                      <w:rFonts w:hint="eastAsia"/>
                                      <w:b/>
                                      <w:color w:val="auto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6A143CA3" w14:textId="77777777" w:rsidR="0095647D" w:rsidRPr="00BA42CA" w:rsidRDefault="0095647D" w:rsidP="00BA42CA">
                                  <w:pPr>
                                    <w:pStyle w:val="Body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BA42CA">
                                    <w:rPr>
                                      <w:rFonts w:hint="eastAsia"/>
                                      <w:b/>
                                      <w:color w:val="auto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5647D" w:rsidRPr="00BA42CA" w14:paraId="1721E8E0" w14:textId="77777777" w:rsidTr="00660DF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15" w:type="dxa"/>
                                </w:tcPr>
                                <w:p w14:paraId="028BA123" w14:textId="77777777" w:rsidR="0095647D" w:rsidRPr="00BA42CA" w:rsidRDefault="0095647D" w:rsidP="00BA42CA">
                                  <w:pPr>
                                    <w:pStyle w:val="Body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6" w:type="dxa"/>
                                </w:tcPr>
                                <w:p w14:paraId="41B15FC1" w14:textId="77777777" w:rsidR="0095647D" w:rsidRPr="00BA42CA" w:rsidRDefault="0095647D" w:rsidP="00BA42CA">
                                  <w:pPr>
                                    <w:pStyle w:val="Body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4CB3571E" w14:textId="77777777" w:rsidR="0095647D" w:rsidRPr="00BA42CA" w:rsidRDefault="0095647D" w:rsidP="00BA42CA">
                                  <w:pPr>
                                    <w:pStyle w:val="Body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5647D" w:rsidRPr="00BA42CA" w14:paraId="79235A7E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15" w:type="dxa"/>
                                </w:tcPr>
                                <w:p w14:paraId="0AEF9E16" w14:textId="77777777" w:rsidR="0095647D" w:rsidRPr="00BA42CA" w:rsidRDefault="0095647D" w:rsidP="00BA42CA">
                                  <w:pPr>
                                    <w:pStyle w:val="Body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6" w:type="dxa"/>
                                </w:tcPr>
                                <w:p w14:paraId="25907B20" w14:textId="77777777" w:rsidR="0095647D" w:rsidRPr="00BA42CA" w:rsidRDefault="0095647D" w:rsidP="00BA42CA">
                                  <w:pPr>
                                    <w:pStyle w:val="Body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32D038E4" w14:textId="77777777" w:rsidR="0095647D" w:rsidRPr="00BA42CA" w:rsidRDefault="0095647D" w:rsidP="00BA42CA">
                                  <w:pPr>
                                    <w:pStyle w:val="Body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5647D" w:rsidRPr="00BA42CA" w14:paraId="6169C77E" w14:textId="77777777" w:rsidTr="00660DF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15" w:type="dxa"/>
                                </w:tcPr>
                                <w:p w14:paraId="5C53818B" w14:textId="77777777" w:rsidR="0095647D" w:rsidRPr="00BA42CA" w:rsidRDefault="0095647D" w:rsidP="00BA42CA">
                                  <w:pPr>
                                    <w:pStyle w:val="Body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6" w:type="dxa"/>
                                </w:tcPr>
                                <w:p w14:paraId="0A9D8F63" w14:textId="77777777" w:rsidR="0095647D" w:rsidRPr="00BA42CA" w:rsidRDefault="0095647D" w:rsidP="00BA42CA">
                                  <w:pPr>
                                    <w:pStyle w:val="Body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59926CEE" w14:textId="77777777" w:rsidR="0095647D" w:rsidRPr="00BA42CA" w:rsidRDefault="0095647D" w:rsidP="00BA42CA">
                                  <w:pPr>
                                    <w:pStyle w:val="Body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5647D" w:rsidRPr="00BA42CA" w14:paraId="187A0BFD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15" w:type="dxa"/>
                                </w:tcPr>
                                <w:p w14:paraId="32170F3B" w14:textId="77777777" w:rsidR="0095647D" w:rsidRPr="00BA42CA" w:rsidRDefault="0095647D" w:rsidP="00BA42CA">
                                  <w:pPr>
                                    <w:pStyle w:val="Body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6" w:type="dxa"/>
                                </w:tcPr>
                                <w:p w14:paraId="39B017D6" w14:textId="77777777" w:rsidR="0095647D" w:rsidRPr="00BA42CA" w:rsidRDefault="0095647D" w:rsidP="00BA42CA">
                                  <w:pPr>
                                    <w:pStyle w:val="Body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338F3892" w14:textId="77777777" w:rsidR="0095647D" w:rsidRPr="00BA42CA" w:rsidRDefault="0095647D" w:rsidP="00BA42CA">
                                  <w:pPr>
                                    <w:pStyle w:val="Body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5647D" w:rsidRPr="00BA42CA" w14:paraId="3C68D971" w14:textId="77777777" w:rsidTr="00660DF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15" w:type="dxa"/>
                                </w:tcPr>
                                <w:p w14:paraId="1D2A9F50" w14:textId="77777777" w:rsidR="0095647D" w:rsidRPr="00BA42CA" w:rsidRDefault="0095647D" w:rsidP="00BA42CA">
                                  <w:pPr>
                                    <w:pStyle w:val="Body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6" w:type="dxa"/>
                                </w:tcPr>
                                <w:p w14:paraId="072E6E99" w14:textId="77777777" w:rsidR="0095647D" w:rsidRPr="00BA42CA" w:rsidRDefault="0095647D" w:rsidP="00BA42CA">
                                  <w:pPr>
                                    <w:pStyle w:val="Body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1B558F58" w14:textId="77777777" w:rsidR="0095647D" w:rsidRPr="00BA42CA" w:rsidRDefault="0095647D" w:rsidP="00BA42CA">
                                  <w:pPr>
                                    <w:pStyle w:val="Body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1D6A9FEA" w14:textId="77777777" w:rsidR="0095647D" w:rsidRDefault="0095647D" w:rsidP="00BA42CA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tbl>
                            <w:tblPr>
                              <w:tblStyle w:val="1-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1"/>
                            </w:tblGrid>
                            <w:tr w:rsidR="0095647D" w:rsidRPr="00F53B2B" w14:paraId="07A503F1" w14:textId="77777777" w:rsidTr="00660DF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9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1E85A203" w14:textId="77777777" w:rsidR="0095647D" w:rsidRPr="00F53B2B" w:rsidRDefault="0095647D" w:rsidP="00F53B2B">
                                  <w:pPr>
                                    <w:pStyle w:val="Body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53B2B">
                                    <w:rPr>
                                      <w:color w:val="FFFFFF" w:themeColor="background1"/>
                                    </w:rPr>
                                    <w:t xml:space="preserve">Please list your extra-curricular activities and other achievements, including the time, position, and a brief description of each experience: </w:t>
                                  </w:r>
                                </w:p>
                              </w:tc>
                            </w:tr>
                            <w:tr w:rsidR="0095647D" w:rsidRPr="009900C8" w14:paraId="0A6676DE" w14:textId="77777777" w:rsidTr="0095647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0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6E3F3879" w14:textId="77777777" w:rsidR="0095647D" w:rsidRPr="00E96E38" w:rsidRDefault="0095647D" w:rsidP="00FD2F60">
                                  <w:pPr>
                                    <w:pStyle w:val="Body"/>
                                    <w:rPr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  <w:t xml:space="preserve">(Please Continue </w:t>
                                  </w:r>
                                  <w:r w:rsidRPr="00E96E38">
                                    <w:rPr>
                                      <w:rFonts w:hint="eastAsia"/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  <w:t xml:space="preserve">the </w:t>
                                  </w:r>
                                  <w:r w:rsidRPr="00E96E38">
                                    <w:rPr>
                                      <w:rFonts w:hint="eastAsia"/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  <w:t>Next Page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  <w:t xml:space="preserve"> As Needed)</w:t>
                                  </w:r>
                                </w:p>
                              </w:tc>
                            </w:tr>
                          </w:tbl>
                          <w:p w14:paraId="17EACE56" w14:textId="77777777" w:rsidR="0095647D" w:rsidRDefault="0095647D" w:rsidP="00BA42CA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25FA68C0" w14:textId="77777777" w:rsidR="0095647D" w:rsidRDefault="0095647D" w:rsidP="00BA42CA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1291475F" w14:textId="77777777" w:rsidR="0095647D" w:rsidRPr="00E22099" w:rsidRDefault="0095647D" w:rsidP="00BA42CA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65pt;margin-top:190.35pt;width:475pt;height:611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" filled="f" stroked="f">
                <v:textbox inset=",7.2pt,,7.2pt">
                  <w:txbxContent>
                    <w:p w14:paraId="34567209" w14:textId="77777777" w:rsidR="0095647D" w:rsidRPr="0086397A" w:rsidRDefault="0095647D" w:rsidP="0086397A">
                      <w:pPr>
                        <w:pStyle w:val="Body"/>
                        <w:rPr>
                          <w:rFonts w:ascii="Adobe 黑体 Std R" w:eastAsia="Adobe 黑体 Std R" w:hAnsi="Adobe 黑体 Std R" w:hint="eastAsia"/>
                          <w:b/>
                          <w:color w:val="7411D0" w:themeColor="accent6"/>
                        </w:rPr>
                      </w:pPr>
                    </w:p>
                    <w:tbl>
                      <w:tblPr>
                        <w:tblStyle w:val="1-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73"/>
                        <w:gridCol w:w="4528"/>
                      </w:tblGrid>
                      <w:tr w:rsidR="0095647D" w:rsidRPr="009900C8" w14:paraId="0198DB13" w14:textId="77777777" w:rsidTr="00660DF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  <w:gridSpan w:val="2"/>
                          </w:tcPr>
                          <w:p w14:paraId="736194DD" w14:textId="77777777" w:rsidR="0095647D" w:rsidRPr="009900C8" w:rsidRDefault="0095647D" w:rsidP="00BA42CA">
                            <w:pPr>
                              <w:pStyle w:val="Body"/>
                            </w:pPr>
                            <w:r w:rsidRPr="009900C8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Background Information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(Please type your name in</w:t>
                            </w:r>
                            <w:r w:rsidRPr="009900C8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English and Chinese)</w:t>
                            </w:r>
                          </w:p>
                        </w:tc>
                      </w:tr>
                      <w:tr w:rsidR="0095647D" w:rsidRPr="009900C8" w14:paraId="119F576F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373" w:type="dxa"/>
                          </w:tcPr>
                          <w:p w14:paraId="601913E2" w14:textId="77777777" w:rsidR="0095647D" w:rsidRPr="009900C8" w:rsidRDefault="0095647D" w:rsidP="009900C8">
                            <w:pPr>
                              <w:pStyle w:val="Body"/>
                              <w:rPr>
                                <w:b w:val="0"/>
                              </w:rPr>
                            </w:pPr>
                            <w:r w:rsidRPr="009900C8">
                              <w:rPr>
                                <w:b w:val="0"/>
                              </w:rPr>
                              <w:t>Last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 xml:space="preserve"> Name:</w:t>
                            </w:r>
                          </w:p>
                        </w:tc>
                        <w:tc>
                          <w:tcPr>
                            <w:tcW w:w="4528" w:type="dxa"/>
                          </w:tcPr>
                          <w:p w14:paraId="3D1CB6D8" w14:textId="77777777" w:rsidR="0095647D" w:rsidRPr="009900C8" w:rsidRDefault="0095647D" w:rsidP="009900C8">
                            <w:pPr>
                              <w:pStyle w:val="Body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rFonts w:hint="eastAsia"/>
                              </w:rPr>
                              <w:t>First Name:</w:t>
                            </w:r>
                          </w:p>
                        </w:tc>
                      </w:tr>
                      <w:tr w:rsidR="0095647D" w:rsidRPr="009900C8" w14:paraId="34B8D843" w14:textId="77777777" w:rsidTr="00660DF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  <w:gridSpan w:val="2"/>
                          </w:tcPr>
                          <w:p w14:paraId="28EA046F" w14:textId="77777777" w:rsidR="0095647D" w:rsidRPr="009900C8" w:rsidRDefault="0095647D" w:rsidP="009900C8">
                            <w:pPr>
                              <w:pStyle w:val="Body"/>
                              <w:rPr>
                                <w:b w:val="0"/>
                              </w:rPr>
                            </w:pPr>
                            <w:r w:rsidRPr="009900C8">
                              <w:rPr>
                                <w:b w:val="0"/>
                              </w:rPr>
                              <w:t>Current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 xml:space="preserve"> School:</w:t>
                            </w:r>
                          </w:p>
                        </w:tc>
                      </w:tr>
                      <w:tr w:rsidR="0095647D" w:rsidRPr="009900C8" w14:paraId="5BF02CBA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  <w:gridSpan w:val="2"/>
                          </w:tcPr>
                          <w:p w14:paraId="324D5630" w14:textId="4A9F082D" w:rsidR="0095647D" w:rsidRPr="009900C8" w:rsidRDefault="0095647D" w:rsidP="009900C8">
                            <w:pPr>
                              <w:pStyle w:val="Body"/>
                              <w:rPr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>s of Attendance:</w:t>
                            </w:r>
                          </w:p>
                        </w:tc>
                      </w:tr>
                      <w:tr w:rsidR="0095647D" w:rsidRPr="009900C8" w14:paraId="2C0FC4BC" w14:textId="77777777" w:rsidTr="00660DF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373" w:type="dxa"/>
                          </w:tcPr>
                          <w:p w14:paraId="27F0CBBD" w14:textId="77777777" w:rsidR="0095647D" w:rsidRPr="009900C8" w:rsidRDefault="0095647D" w:rsidP="009900C8">
                            <w:pPr>
                              <w:pStyle w:val="Body"/>
                              <w:rPr>
                                <w:b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w="4528" w:type="dxa"/>
                          </w:tcPr>
                          <w:p w14:paraId="5BC4E847" w14:textId="77777777" w:rsidR="0095647D" w:rsidRPr="009900C8" w:rsidRDefault="0095647D" w:rsidP="009900C8">
                            <w:pPr>
                              <w:pStyle w:val="Body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rPr>
                                <w:rFonts w:hint="eastAsia"/>
                              </w:rPr>
                              <w:t>Phone:</w:t>
                            </w:r>
                          </w:p>
                        </w:tc>
                      </w:tr>
                      <w:tr w:rsidR="0095647D" w:rsidRPr="009900C8" w14:paraId="05B05C63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  <w:gridSpan w:val="2"/>
                          </w:tcPr>
                          <w:p w14:paraId="73FB2B13" w14:textId="77777777" w:rsidR="0095647D" w:rsidRPr="009900C8" w:rsidRDefault="0095647D" w:rsidP="009900C8">
                            <w:pPr>
                              <w:pStyle w:val="Body"/>
                              <w:rPr>
                                <w:b w:val="0"/>
                              </w:rPr>
                            </w:pPr>
                            <w:r w:rsidRPr="009900C8">
                              <w:rPr>
                                <w:b w:val="0"/>
                              </w:rPr>
                              <w:t>Skype/QQ/Social</w:t>
                            </w:r>
                            <w:r>
                              <w:rPr>
                                <w:rFonts w:hint="eastAsia"/>
                                <w:bCs w:val="0"/>
                              </w:rPr>
                              <w:t xml:space="preserve"> </w:t>
                            </w:r>
                            <w:r w:rsidRPr="009900C8">
                              <w:rPr>
                                <w:b w:val="0"/>
                              </w:rPr>
                              <w:t>Network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 xml:space="preserve"> (*optional)</w:t>
                            </w:r>
                            <w:r w:rsidRPr="009900C8">
                              <w:rPr>
                                <w:b w:val="0"/>
                              </w:rPr>
                              <w:t>:</w:t>
                            </w:r>
                          </w:p>
                        </w:tc>
                      </w:tr>
                    </w:tbl>
                    <w:p w14:paraId="59D4E568" w14:textId="77777777" w:rsidR="0095647D" w:rsidRDefault="0095647D" w:rsidP="009900C8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tbl>
                      <w:tblPr>
                        <w:tblStyle w:val="1-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15"/>
                        <w:gridCol w:w="2916"/>
                        <w:gridCol w:w="3070"/>
                      </w:tblGrid>
                      <w:tr w:rsidR="0095647D" w:rsidRPr="00BA42CA" w14:paraId="3CB02AFF" w14:textId="77777777" w:rsidTr="00660DF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  <w:gridSpan w:val="3"/>
                          </w:tcPr>
                          <w:p w14:paraId="57719D66" w14:textId="0B72DF5D" w:rsidR="0095647D" w:rsidRPr="00BA42CA" w:rsidRDefault="0095647D" w:rsidP="00D16BB2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  <w:r w:rsidRPr="00BA42CA">
                              <w:rPr>
                                <w:color w:val="FFFFFF" w:themeColor="background1"/>
                              </w:rPr>
                              <w:t>Standardized Test Scores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(</w:t>
                            </w:r>
                            <w:r w:rsidRPr="002018AF">
                              <w:rPr>
                                <w:rFonts w:hint="eastAsia"/>
                                <w:i/>
                                <w:color w:val="FFFFFF" w:themeColor="background1"/>
                                <w:u w:val="single"/>
                              </w:rPr>
                              <w:t>*if any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including TOEFL, SAT, SAT2, AP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and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IB</w:t>
                            </w:r>
                            <w:r w:rsidRPr="00D16BB2">
                              <w:rPr>
                                <w:rFonts w:hint="eastAsia"/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  <w:r w:rsidRPr="00BA42CA">
                              <w:rPr>
                                <w:color w:val="FFFFFF" w:themeColor="background1"/>
                              </w:rPr>
                              <w:t>(Please attach screen sho</w:t>
                            </w:r>
                            <w:r>
                              <w:rPr>
                                <w:color w:val="FFFFFF" w:themeColor="background1"/>
                              </w:rPr>
                              <w:t>ts with the form for each score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):</w:t>
                            </w:r>
                          </w:p>
                        </w:tc>
                      </w:tr>
                      <w:tr w:rsidR="0095647D" w:rsidRPr="00BA42CA" w14:paraId="25672F3B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15" w:type="dxa"/>
                          </w:tcPr>
                          <w:p w14:paraId="4D6E436A" w14:textId="77777777" w:rsidR="0095647D" w:rsidRPr="00BA42CA" w:rsidRDefault="0095647D" w:rsidP="00BA42CA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BA42CA">
                              <w:rPr>
                                <w:rFonts w:hint="eastAsia"/>
                                <w:color w:val="auto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916" w:type="dxa"/>
                          </w:tcPr>
                          <w:p w14:paraId="1A1D1DFD" w14:textId="77777777" w:rsidR="0095647D" w:rsidRPr="00BA42CA" w:rsidRDefault="0095647D" w:rsidP="00BA42CA">
                            <w:pPr>
                              <w:pStyle w:val="Body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auto"/>
                              </w:rPr>
                            </w:pPr>
                            <w:r w:rsidRPr="00BA42CA">
                              <w:rPr>
                                <w:rFonts w:hint="eastAsia"/>
                                <w:b/>
                                <w:color w:val="auto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6A143CA3" w14:textId="77777777" w:rsidR="0095647D" w:rsidRPr="00BA42CA" w:rsidRDefault="0095647D" w:rsidP="00BA42CA">
                            <w:pPr>
                              <w:pStyle w:val="Body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auto"/>
                              </w:rPr>
                            </w:pPr>
                            <w:r w:rsidRPr="00BA42CA">
                              <w:rPr>
                                <w:rFonts w:hint="eastAsia"/>
                                <w:b/>
                                <w:color w:val="auto"/>
                              </w:rPr>
                              <w:t>Date</w:t>
                            </w:r>
                          </w:p>
                        </w:tc>
                      </w:tr>
                      <w:tr w:rsidR="0095647D" w:rsidRPr="00BA42CA" w14:paraId="1721E8E0" w14:textId="77777777" w:rsidTr="00660DF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15" w:type="dxa"/>
                          </w:tcPr>
                          <w:p w14:paraId="028BA123" w14:textId="77777777" w:rsidR="0095647D" w:rsidRPr="00BA42CA" w:rsidRDefault="0095647D" w:rsidP="00BA42CA">
                            <w:pPr>
                              <w:pStyle w:val="Body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2916" w:type="dxa"/>
                          </w:tcPr>
                          <w:p w14:paraId="41B15FC1" w14:textId="77777777" w:rsidR="0095647D" w:rsidRPr="00BA42CA" w:rsidRDefault="0095647D" w:rsidP="00BA42CA">
                            <w:pPr>
                              <w:pStyle w:val="Body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</w:tcPr>
                          <w:p w14:paraId="4CB3571E" w14:textId="77777777" w:rsidR="0095647D" w:rsidRPr="00BA42CA" w:rsidRDefault="0095647D" w:rsidP="00BA42CA">
                            <w:pPr>
                              <w:pStyle w:val="Body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</w:p>
                        </w:tc>
                      </w:tr>
                      <w:tr w:rsidR="0095647D" w:rsidRPr="00BA42CA" w14:paraId="79235A7E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15" w:type="dxa"/>
                          </w:tcPr>
                          <w:p w14:paraId="0AEF9E16" w14:textId="77777777" w:rsidR="0095647D" w:rsidRPr="00BA42CA" w:rsidRDefault="0095647D" w:rsidP="00BA42CA">
                            <w:pPr>
                              <w:pStyle w:val="Body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2916" w:type="dxa"/>
                          </w:tcPr>
                          <w:p w14:paraId="25907B20" w14:textId="77777777" w:rsidR="0095647D" w:rsidRPr="00BA42CA" w:rsidRDefault="0095647D" w:rsidP="00BA42CA">
                            <w:pPr>
                              <w:pStyle w:val="Body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</w:tcPr>
                          <w:p w14:paraId="32D038E4" w14:textId="77777777" w:rsidR="0095647D" w:rsidRPr="00BA42CA" w:rsidRDefault="0095647D" w:rsidP="00BA42CA">
                            <w:pPr>
                              <w:pStyle w:val="Body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5647D" w:rsidRPr="00BA42CA" w14:paraId="6169C77E" w14:textId="77777777" w:rsidTr="00660DF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15" w:type="dxa"/>
                          </w:tcPr>
                          <w:p w14:paraId="5C53818B" w14:textId="77777777" w:rsidR="0095647D" w:rsidRPr="00BA42CA" w:rsidRDefault="0095647D" w:rsidP="00BA42CA">
                            <w:pPr>
                              <w:pStyle w:val="Body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2916" w:type="dxa"/>
                          </w:tcPr>
                          <w:p w14:paraId="0A9D8F63" w14:textId="77777777" w:rsidR="0095647D" w:rsidRPr="00BA42CA" w:rsidRDefault="0095647D" w:rsidP="00BA42CA">
                            <w:pPr>
                              <w:pStyle w:val="Body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</w:tcPr>
                          <w:p w14:paraId="59926CEE" w14:textId="77777777" w:rsidR="0095647D" w:rsidRPr="00BA42CA" w:rsidRDefault="0095647D" w:rsidP="00BA42CA">
                            <w:pPr>
                              <w:pStyle w:val="Body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</w:p>
                        </w:tc>
                      </w:tr>
                      <w:tr w:rsidR="0095647D" w:rsidRPr="00BA42CA" w14:paraId="187A0BFD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15" w:type="dxa"/>
                          </w:tcPr>
                          <w:p w14:paraId="32170F3B" w14:textId="77777777" w:rsidR="0095647D" w:rsidRPr="00BA42CA" w:rsidRDefault="0095647D" w:rsidP="00BA42CA">
                            <w:pPr>
                              <w:pStyle w:val="Body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2916" w:type="dxa"/>
                          </w:tcPr>
                          <w:p w14:paraId="39B017D6" w14:textId="77777777" w:rsidR="0095647D" w:rsidRPr="00BA42CA" w:rsidRDefault="0095647D" w:rsidP="00BA42CA">
                            <w:pPr>
                              <w:pStyle w:val="Body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</w:tcPr>
                          <w:p w14:paraId="338F3892" w14:textId="77777777" w:rsidR="0095647D" w:rsidRPr="00BA42CA" w:rsidRDefault="0095647D" w:rsidP="00BA42CA">
                            <w:pPr>
                              <w:pStyle w:val="Body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5647D" w:rsidRPr="00BA42CA" w14:paraId="3C68D971" w14:textId="77777777" w:rsidTr="00660DF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15" w:type="dxa"/>
                          </w:tcPr>
                          <w:p w14:paraId="1D2A9F50" w14:textId="77777777" w:rsidR="0095647D" w:rsidRPr="00BA42CA" w:rsidRDefault="0095647D" w:rsidP="00BA42CA">
                            <w:pPr>
                              <w:pStyle w:val="Body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2916" w:type="dxa"/>
                          </w:tcPr>
                          <w:p w14:paraId="072E6E99" w14:textId="77777777" w:rsidR="0095647D" w:rsidRPr="00BA42CA" w:rsidRDefault="0095647D" w:rsidP="00BA42CA">
                            <w:pPr>
                              <w:pStyle w:val="Body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</w:tcPr>
                          <w:p w14:paraId="1B558F58" w14:textId="77777777" w:rsidR="0095647D" w:rsidRPr="00BA42CA" w:rsidRDefault="0095647D" w:rsidP="00BA42CA">
                            <w:pPr>
                              <w:pStyle w:val="Body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1D6A9FEA" w14:textId="77777777" w:rsidR="0095647D" w:rsidRDefault="0095647D" w:rsidP="00BA42CA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tbl>
                      <w:tblPr>
                        <w:tblStyle w:val="1-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1"/>
                      </w:tblGrid>
                      <w:tr w:rsidR="0095647D" w:rsidRPr="00F53B2B" w14:paraId="07A503F1" w14:textId="77777777" w:rsidTr="00660DF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9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1E85A203" w14:textId="77777777" w:rsidR="0095647D" w:rsidRPr="00F53B2B" w:rsidRDefault="0095647D" w:rsidP="00F53B2B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  <w:r w:rsidRPr="00F53B2B">
                              <w:rPr>
                                <w:color w:val="FFFFFF" w:themeColor="background1"/>
                              </w:rPr>
                              <w:t xml:space="preserve">Please list your extra-curricular activities and other achievements, including the time, position, and a brief description of each experience: </w:t>
                            </w:r>
                          </w:p>
                        </w:tc>
                      </w:tr>
                      <w:tr w:rsidR="0095647D" w:rsidRPr="009900C8" w14:paraId="0A6676DE" w14:textId="77777777" w:rsidTr="0095647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0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6E3F3879" w14:textId="77777777" w:rsidR="0095647D" w:rsidRPr="00E96E38" w:rsidRDefault="0095647D" w:rsidP="00FD2F60">
                            <w:pPr>
                              <w:pStyle w:val="Body"/>
                              <w:rPr>
                                <w:b w:val="0"/>
                                <w:color w:val="560C9B" w:themeColor="accent6" w:themeShade="BF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60C9B" w:themeColor="accent6" w:themeShade="BF"/>
                                <w:sz w:val="20"/>
                              </w:rPr>
                              <w:t xml:space="preserve">(Please Continue </w:t>
                            </w:r>
                            <w:r w:rsidRPr="00E96E38">
                              <w:rPr>
                                <w:rFonts w:hint="eastAsia"/>
                                <w:b w:val="0"/>
                                <w:color w:val="560C9B" w:themeColor="accent6" w:themeShade="BF"/>
                                <w:sz w:val="20"/>
                              </w:rPr>
                              <w:t xml:space="preserve">On </w:t>
                            </w:r>
                            <w:r>
                              <w:rPr>
                                <w:rFonts w:hint="eastAsia"/>
                                <w:b w:val="0"/>
                                <w:color w:val="560C9B" w:themeColor="accent6" w:themeShade="BF"/>
                                <w:sz w:val="20"/>
                              </w:rPr>
                              <w:t xml:space="preserve">the </w:t>
                            </w:r>
                            <w:r w:rsidRPr="00E96E38">
                              <w:rPr>
                                <w:rFonts w:hint="eastAsia"/>
                                <w:b w:val="0"/>
                                <w:color w:val="560C9B" w:themeColor="accent6" w:themeShade="BF"/>
                                <w:sz w:val="20"/>
                              </w:rPr>
                              <w:t>Next Page</w:t>
                            </w:r>
                            <w:r>
                              <w:rPr>
                                <w:rFonts w:hint="eastAsia"/>
                                <w:b w:val="0"/>
                                <w:color w:val="560C9B" w:themeColor="accent6" w:themeShade="BF"/>
                                <w:sz w:val="20"/>
                              </w:rPr>
                              <w:t xml:space="preserve"> As Needed)</w:t>
                            </w:r>
                          </w:p>
                        </w:tc>
                      </w:tr>
                    </w:tbl>
                    <w:p w14:paraId="17EACE56" w14:textId="77777777" w:rsidR="0095647D" w:rsidRDefault="0095647D" w:rsidP="00BA42CA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25FA68C0" w14:textId="77777777" w:rsidR="0095647D" w:rsidRDefault="0095647D" w:rsidP="00BA42CA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1291475F" w14:textId="77777777" w:rsidR="0095647D" w:rsidRPr="00E22099" w:rsidRDefault="0095647D" w:rsidP="00BA42CA">
                      <w:pPr>
                        <w:pStyle w:val="a5"/>
                        <w:rPr>
                          <w:rFonts w:eastAsia="宋体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901AF" wp14:editId="2E573630">
                <wp:simplePos x="0" y="0"/>
                <wp:positionH relativeFrom="page">
                  <wp:posOffset>2260600</wp:posOffset>
                </wp:positionH>
                <wp:positionV relativeFrom="page">
                  <wp:posOffset>1342390</wp:posOffset>
                </wp:positionV>
                <wp:extent cx="4711700" cy="969010"/>
                <wp:effectExtent l="0" t="0" r="0" b="0"/>
                <wp:wrapThrough wrapText="bothSides">
                  <wp:wrapPolygon edited="0">
                    <wp:start x="116" y="0"/>
                    <wp:lineTo x="116" y="20949"/>
                    <wp:lineTo x="21309" y="20949"/>
                    <wp:lineTo x="21309" y="0"/>
                    <wp:lineTo x="116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96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5731018" w14:textId="391984E8" w:rsidR="0095647D" w:rsidRPr="0095647D" w:rsidRDefault="0095647D" w:rsidP="0095647D">
                            <w:pPr>
                              <w:pStyle w:val="Body"/>
                              <w:jc w:val="center"/>
                              <w:rPr>
                                <w:rFonts w:ascii="Impact" w:eastAsia="微软雅黑" w:hAnsi="Impact"/>
                                <w:b/>
                                <w:color w:val="560C9B" w:themeColor="accent6" w:themeShade="BF"/>
                                <w:sz w:val="36"/>
                                <w:szCs w:val="28"/>
                              </w:rPr>
                            </w:pPr>
                            <w:r w:rsidRPr="0095647D">
                              <w:rPr>
                                <w:rFonts w:ascii="Impact" w:eastAsia="微软雅黑" w:hAnsi="Impact"/>
                                <w:b/>
                                <w:color w:val="560C9B" w:themeColor="accent6" w:themeShade="BF"/>
                                <w:sz w:val="36"/>
                                <w:szCs w:val="28"/>
                              </w:rPr>
                              <w:t>Liberal Arts Initiative Summer School 2014</w:t>
                            </w:r>
                            <w:r w:rsidRPr="0095647D">
                              <w:rPr>
                                <w:rFonts w:ascii="Impact" w:eastAsia="微软雅黑" w:hAnsi="Impact" w:hint="eastAsia"/>
                                <w:b/>
                                <w:color w:val="560C9B" w:themeColor="accent6" w:themeShade="BF"/>
                                <w:sz w:val="36"/>
                                <w:szCs w:val="28"/>
                              </w:rPr>
                              <w:t xml:space="preserve"> </w:t>
                            </w:r>
                            <w:r w:rsidRPr="0095647D">
                              <w:rPr>
                                <w:rFonts w:ascii="Impact" w:eastAsia="微软雅黑" w:hAnsi="Impact"/>
                                <w:b/>
                                <w:color w:val="560C9B" w:themeColor="accent6" w:themeShade="BF"/>
                                <w:sz w:val="36"/>
                                <w:szCs w:val="28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margin-left:178pt;margin-top:105.7pt;width:371pt;height:76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" mv:complextextbox="1" filled="f" stroked="f">
                <v:textbox>
                  <w:txbxContent>
                    <w:p w14:paraId="05731018" w14:textId="391984E8" w:rsidR="0095647D" w:rsidRPr="0095647D" w:rsidRDefault="0095647D" w:rsidP="0095647D">
                      <w:pPr>
                        <w:pStyle w:val="Body"/>
                        <w:jc w:val="center"/>
                        <w:rPr>
                          <w:rFonts w:ascii="Impact" w:eastAsia="微软雅黑" w:hAnsi="Impact"/>
                          <w:b/>
                          <w:color w:val="560C9B" w:themeColor="accent6" w:themeShade="BF"/>
                          <w:sz w:val="36"/>
                          <w:szCs w:val="28"/>
                        </w:rPr>
                      </w:pPr>
                      <w:r w:rsidRPr="0095647D">
                        <w:rPr>
                          <w:rFonts w:ascii="Impact" w:eastAsia="微软雅黑" w:hAnsi="Impact"/>
                          <w:b/>
                          <w:color w:val="560C9B" w:themeColor="accent6" w:themeShade="BF"/>
                          <w:sz w:val="36"/>
                          <w:szCs w:val="28"/>
                        </w:rPr>
                        <w:t>Liberal Arts Initiative Summer School 2014</w:t>
                      </w:r>
                      <w:r w:rsidRPr="0095647D">
                        <w:rPr>
                          <w:rFonts w:ascii="Impact" w:eastAsia="微软雅黑" w:hAnsi="Impact" w:hint="eastAsia"/>
                          <w:b/>
                          <w:color w:val="560C9B" w:themeColor="accent6" w:themeShade="BF"/>
                          <w:sz w:val="36"/>
                          <w:szCs w:val="28"/>
                        </w:rPr>
                        <w:t xml:space="preserve"> </w:t>
                      </w:r>
                      <w:r w:rsidRPr="0095647D">
                        <w:rPr>
                          <w:rFonts w:ascii="Impact" w:eastAsia="微软雅黑" w:hAnsi="Impact"/>
                          <w:b/>
                          <w:color w:val="560C9B" w:themeColor="accent6" w:themeShade="BF"/>
                          <w:sz w:val="36"/>
                          <w:szCs w:val="28"/>
                        </w:rPr>
                        <w:t>Application Form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4A6EF" wp14:editId="77587F63">
            <wp:simplePos x="0" y="0"/>
            <wp:positionH relativeFrom="page">
              <wp:posOffset>939800</wp:posOffset>
            </wp:positionH>
            <wp:positionV relativeFrom="page">
              <wp:posOffset>950595</wp:posOffset>
            </wp:positionV>
            <wp:extent cx="2315845" cy="1459230"/>
            <wp:effectExtent l="127000" t="76200" r="97155" b="140970"/>
            <wp:wrapThrough wrapText="bothSides">
              <wp:wrapPolygon edited="0">
                <wp:start x="711" y="-1128"/>
                <wp:lineTo x="-1185" y="-376"/>
                <wp:lineTo x="-1185" y="20679"/>
                <wp:lineTo x="474" y="23311"/>
                <wp:lineTo x="20611" y="23311"/>
                <wp:lineTo x="20848" y="22559"/>
                <wp:lineTo x="22269" y="18047"/>
                <wp:lineTo x="22269" y="5640"/>
                <wp:lineTo x="20611" y="0"/>
                <wp:lineTo x="20374" y="-1128"/>
                <wp:lineTo x="711" y="-1128"/>
              </wp:wrapPolygon>
            </wp:wrapThrough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ISS-Logo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36"/>
                    <a:stretch/>
                  </pic:blipFill>
                  <pic:spPr bwMode="auto">
                    <a:xfrm>
                      <a:off x="0" y="0"/>
                      <a:ext cx="2315845" cy="14592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47D">
        <w:rPr>
          <w:rFonts w:ascii="Impact" w:eastAsia="微软雅黑" w:hAnsi="Impact"/>
          <w:b/>
          <w:color w:val="560C9B" w:themeColor="accent6" w:themeShade="BF"/>
          <w:sz w:val="28"/>
          <w:szCs w:val="28"/>
        </w:rPr>
        <w:t xml:space="preserve"> </w:t>
      </w:r>
      <w:r w:rsidR="00F53B2B">
        <w:br w:type="page"/>
      </w:r>
      <w:r w:rsidR="00E96E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5CC36" wp14:editId="40980D3B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032500" cy="9144000"/>
                <wp:effectExtent l="0" t="0" r="0" b="0"/>
                <wp:wrapTight wrapText="bothSides">
                  <wp:wrapPolygon edited="0">
                    <wp:start x="91" y="60"/>
                    <wp:lineTo x="91" y="21480"/>
                    <wp:lineTo x="21373" y="21480"/>
                    <wp:lineTo x="21373" y="60"/>
                    <wp:lineTo x="91" y="60"/>
                  </wp:wrapPolygon>
                </wp:wrapTight>
                <wp:docPr id="2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1-6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8901"/>
                            </w:tblGrid>
                            <w:tr w:rsidR="0095647D" w:rsidRPr="009900C8" w14:paraId="320EB547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2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7C610BCD" w14:textId="77777777" w:rsidR="0095647D" w:rsidRPr="009900C8" w:rsidRDefault="0095647D" w:rsidP="00E96E38">
                                  <w:pPr>
                                    <w:pStyle w:val="Body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4D3DBB" w14:textId="77777777" w:rsidR="0095647D" w:rsidRDefault="0095647D" w:rsidP="00E96E38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tbl>
                            <w:tblPr>
                              <w:tblStyle w:val="1-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1"/>
                            </w:tblGrid>
                            <w:tr w:rsidR="0095647D" w14:paraId="54495D88" w14:textId="77777777" w:rsidTr="00660DF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23462014" w14:textId="77777777" w:rsidR="0095647D" w:rsidRPr="00E96E38" w:rsidRDefault="0095647D" w:rsidP="00E96E38">
                                  <w:pPr>
                                    <w:pStyle w:val="Body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96E38">
                                    <w:rPr>
                                      <w:color w:val="FFFFFF" w:themeColor="background1"/>
                                    </w:rPr>
                                    <w:t xml:space="preserve">Please list the three most recent books you have read and write a short comment of </w:t>
                                  </w:r>
                                  <w:r w:rsidRPr="002018AF">
                                    <w:rPr>
                                      <w:i/>
                                      <w:color w:val="FFFFFF" w:themeColor="background1"/>
                                      <w:u w:val="single"/>
                                    </w:rPr>
                                    <w:t>no more than 100 words</w:t>
                                  </w:r>
                                  <w:r w:rsidRPr="00E96E38">
                                    <w:rPr>
                                      <w:color w:val="FFFFFF" w:themeColor="background1"/>
                                    </w:rPr>
                                    <w:t xml:space="preserve"> on </w:t>
                                  </w:r>
                                  <w:r w:rsidRPr="002018AF">
                                    <w:rPr>
                                      <w:rFonts w:hint="eastAsia"/>
                                      <w:i/>
                                      <w:color w:val="FFFFFF" w:themeColor="background1"/>
                                      <w:u w:val="single"/>
                                    </w:rPr>
                                    <w:t>ONE</w:t>
                                  </w:r>
                                  <w:r w:rsidRPr="00E96E38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E96E38">
                                    <w:rPr>
                                      <w:color w:val="FFFFFF" w:themeColor="background1"/>
                                    </w:rPr>
                                    <w:t xml:space="preserve">of them. </w:t>
                                  </w:r>
                                </w:p>
                              </w:tc>
                            </w:tr>
                            <w:tr w:rsidR="0095647D" w14:paraId="1EDA5A50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19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1D960213" w14:textId="77777777" w:rsidR="0095647D" w:rsidRPr="00E96E38" w:rsidRDefault="0095647D" w:rsidP="00E96E38">
                                  <w:pPr>
                                    <w:pStyle w:val="a5"/>
                                    <w:spacing w:line="240" w:lineRule="auto"/>
                                    <w:rPr>
                                      <w:rFonts w:ascii="Helvetica" w:eastAsia="宋体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C22A24" w14:textId="77777777" w:rsidR="0095647D" w:rsidRPr="00FD2F60" w:rsidRDefault="0095647D" w:rsidP="00E96E38">
                            <w:pPr>
                              <w:pStyle w:val="a5"/>
                              <w:rPr>
                                <w:rFonts w:eastAsia="宋体"/>
                                <w:color w:val="FFFFFF" w:themeColor="background1"/>
                              </w:rPr>
                            </w:pPr>
                          </w:p>
                          <w:tbl>
                            <w:tblPr>
                              <w:tblStyle w:val="1-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1"/>
                            </w:tblGrid>
                            <w:tr w:rsidR="0095647D" w:rsidRPr="00FD2F60" w14:paraId="72AAB96E" w14:textId="77777777" w:rsidTr="00660DF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31B472F4" w14:textId="7BDC41BC" w:rsidR="0095647D" w:rsidRPr="00FD2F60" w:rsidRDefault="0095647D" w:rsidP="00FD2F60">
                                  <w:pPr>
                                    <w:pStyle w:val="Body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Please write a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personal </w:t>
                                  </w:r>
                                  <w:r w:rsidRPr="00FD2F60">
                                    <w:rPr>
                                      <w:color w:val="FFFFFF" w:themeColor="background1"/>
                                    </w:rPr>
                                    <w:t xml:space="preserve">statement of </w:t>
                                  </w:r>
                                  <w:r w:rsidRPr="002018AF">
                                    <w:rPr>
                                      <w:i/>
                                      <w:color w:val="FFFFFF" w:themeColor="background1"/>
                                      <w:u w:val="single"/>
                                    </w:rPr>
                                    <w:t xml:space="preserve">no more than </w:t>
                                  </w:r>
                                  <w:r w:rsidRPr="002018AF">
                                    <w:rPr>
                                      <w:rFonts w:hint="eastAsia"/>
                                      <w:i/>
                                      <w:color w:val="FFFFFF" w:themeColor="background1"/>
                                      <w:u w:val="single"/>
                                    </w:rPr>
                                    <w:t>4</w:t>
                                  </w:r>
                                  <w:r w:rsidRPr="002018AF">
                                    <w:rPr>
                                      <w:i/>
                                      <w:color w:val="FFFFFF" w:themeColor="background1"/>
                                      <w:u w:val="single"/>
                                    </w:rPr>
                                    <w:t xml:space="preserve">00 </w:t>
                                  </w:r>
                                  <w:r w:rsidRPr="002018AF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words</w:t>
                                  </w:r>
                                  <w:r w:rsidRPr="00FD2F60">
                                    <w:rPr>
                                      <w:color w:val="FFFFFF" w:themeColor="background1"/>
                                    </w:rPr>
                                    <w:t xml:space="preserve">. You may write about your background, academic interests, life experiences, 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future plans </w:t>
                                  </w:r>
                                  <w:r w:rsidRPr="00FD2F60">
                                    <w:rPr>
                                      <w:color w:val="FFFFFF" w:themeColor="background1"/>
                                    </w:rPr>
                                    <w:t xml:space="preserve">and other things 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you would like us to </w:t>
                                  </w:r>
                                  <w:r w:rsidRPr="00FD2F60">
                                    <w:rPr>
                                      <w:color w:val="FFFFFF" w:themeColor="background1"/>
                                    </w:rPr>
                                    <w:t xml:space="preserve">know about you. Please also spend one paragraph stating why you are interested in our program and American higher education as a whole. </w:t>
                                  </w:r>
                                  <w:r w:rsidRPr="002018AF">
                                    <w:rPr>
                                      <w:i/>
                                      <w:color w:val="FFFFFF" w:themeColor="background1"/>
                                    </w:rPr>
                                    <w:t xml:space="preserve">Please note that a concise but insightful response is more helpful than a long windy one. </w:t>
                                  </w:r>
                                </w:p>
                              </w:tc>
                            </w:tr>
                            <w:tr w:rsidR="0095647D" w:rsidRPr="00E96E38" w14:paraId="6A4DDDFE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1A98930B" w14:textId="77777777" w:rsidR="0095647D" w:rsidRPr="00FD2F60" w:rsidRDefault="0095647D" w:rsidP="00FD2F60">
                                  <w:pPr>
                                    <w:pStyle w:val="a5"/>
                                    <w:spacing w:line="240" w:lineRule="auto"/>
                                    <w:rPr>
                                      <w:rFonts w:ascii="Helvetica" w:eastAsia="宋体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FD2F60">
                                    <w:rPr>
                                      <w:rFonts w:ascii="Helvetica" w:hAnsi="Helvetica"/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  <w:t>(Please Continue On the Next Page</w:t>
                                  </w:r>
                                  <w:r>
                                    <w:rPr>
                                      <w:rFonts w:ascii="Helvetica" w:hAnsi="Helvetica" w:hint="eastAsia"/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  <w:t xml:space="preserve"> As Needed</w:t>
                                  </w:r>
                                  <w:r w:rsidRPr="00FD2F60">
                                    <w:rPr>
                                      <w:rFonts w:ascii="Helvetica" w:hAnsi="Helvetica"/>
                                      <w:b w:val="0"/>
                                      <w:color w:val="560C9B" w:themeColor="accent6" w:themeShade="BF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84A40AD" w14:textId="77777777" w:rsidR="0095647D" w:rsidRDefault="0095647D" w:rsidP="00E96E38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639FF9CC" w14:textId="77777777" w:rsidR="0095647D" w:rsidRDefault="0095647D" w:rsidP="00E96E38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0B3EF5DB" w14:textId="77777777" w:rsidR="0095647D" w:rsidRPr="00E22099" w:rsidRDefault="0095647D" w:rsidP="00E96E38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1in;width:475pt;height:10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" filled="f" stroked="f">
                <v:textbox inset=",7.2pt,,7.2pt">
                  <w:txbxContent>
                    <w:tbl>
                      <w:tblPr>
                        <w:tblStyle w:val="1-6"/>
                        <w:tblW w:w="0" w:type="auto"/>
                        <w:tblLook w:val="0480" w:firstRow="0" w:lastRow="0" w:firstColumn="1" w:lastColumn="0" w:noHBand="0" w:noVBand="1"/>
                      </w:tblPr>
                      <w:tblGrid>
                        <w:gridCol w:w="8901"/>
                      </w:tblGrid>
                      <w:tr w:rsidR="0095647D" w:rsidRPr="009900C8" w14:paraId="320EB547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2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7C610BCD" w14:textId="77777777" w:rsidR="0095647D" w:rsidRPr="009900C8" w:rsidRDefault="0095647D" w:rsidP="00E96E38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94D3DBB" w14:textId="77777777" w:rsidR="0095647D" w:rsidRDefault="0095647D" w:rsidP="00E96E38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tbl>
                      <w:tblPr>
                        <w:tblStyle w:val="1-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1"/>
                      </w:tblGrid>
                      <w:tr w:rsidR="0095647D" w14:paraId="54495D88" w14:textId="77777777" w:rsidTr="00660DF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23462014" w14:textId="77777777" w:rsidR="0095647D" w:rsidRPr="00E96E38" w:rsidRDefault="0095647D" w:rsidP="00E96E38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  <w:r w:rsidRPr="00E96E38">
                              <w:rPr>
                                <w:color w:val="FFFFFF" w:themeColor="background1"/>
                              </w:rPr>
                              <w:t xml:space="preserve">Please list the three most recent books you have read and write a short comment of </w:t>
                            </w:r>
                            <w:r w:rsidRPr="002018AF">
                              <w:rPr>
                                <w:i/>
                                <w:color w:val="FFFFFF" w:themeColor="background1"/>
                                <w:u w:val="single"/>
                              </w:rPr>
                              <w:t>no more than 100 words</w:t>
                            </w:r>
                            <w:r w:rsidRPr="00E96E38">
                              <w:rPr>
                                <w:color w:val="FFFFFF" w:themeColor="background1"/>
                              </w:rPr>
                              <w:t xml:space="preserve"> on </w:t>
                            </w:r>
                            <w:r w:rsidRPr="002018AF">
                              <w:rPr>
                                <w:rFonts w:hint="eastAsia"/>
                                <w:i/>
                                <w:color w:val="FFFFFF" w:themeColor="background1"/>
                                <w:u w:val="single"/>
                              </w:rPr>
                              <w:t>ONE</w:t>
                            </w:r>
                            <w:r w:rsidRPr="00E96E38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E96E38">
                              <w:rPr>
                                <w:color w:val="FFFFFF" w:themeColor="background1"/>
                              </w:rPr>
                              <w:t xml:space="preserve">of them. </w:t>
                            </w:r>
                          </w:p>
                        </w:tc>
                      </w:tr>
                      <w:tr w:rsidR="0095647D" w14:paraId="1EDA5A50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19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1D960213" w14:textId="77777777" w:rsidR="0095647D" w:rsidRPr="00E96E38" w:rsidRDefault="0095647D" w:rsidP="00E96E38">
                            <w:pPr>
                              <w:pStyle w:val="a5"/>
                              <w:spacing w:line="240" w:lineRule="auto"/>
                              <w:rPr>
                                <w:rFonts w:ascii="Helvetica" w:eastAsia="宋体" w:hAnsi="Helvetic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0C22A24" w14:textId="77777777" w:rsidR="0095647D" w:rsidRPr="00FD2F60" w:rsidRDefault="0095647D" w:rsidP="00E96E38">
                      <w:pPr>
                        <w:pStyle w:val="a5"/>
                        <w:rPr>
                          <w:rFonts w:eastAsia="宋体"/>
                          <w:color w:val="FFFFFF" w:themeColor="background1"/>
                        </w:rPr>
                      </w:pPr>
                    </w:p>
                    <w:tbl>
                      <w:tblPr>
                        <w:tblStyle w:val="1-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1"/>
                      </w:tblGrid>
                      <w:tr w:rsidR="0095647D" w:rsidRPr="00FD2F60" w14:paraId="72AAB96E" w14:textId="77777777" w:rsidTr="00660DF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31B472F4" w14:textId="7BDC41BC" w:rsidR="0095647D" w:rsidRPr="00FD2F60" w:rsidRDefault="0095647D" w:rsidP="00FD2F60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Please write a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personal </w:t>
                            </w:r>
                            <w:r w:rsidRPr="00FD2F60">
                              <w:rPr>
                                <w:color w:val="FFFFFF" w:themeColor="background1"/>
                              </w:rPr>
                              <w:t xml:space="preserve">statement of </w:t>
                            </w:r>
                            <w:r w:rsidRPr="002018AF">
                              <w:rPr>
                                <w:i/>
                                <w:color w:val="FFFFFF" w:themeColor="background1"/>
                                <w:u w:val="single"/>
                              </w:rPr>
                              <w:t xml:space="preserve">no more than </w:t>
                            </w:r>
                            <w:r w:rsidRPr="002018AF">
                              <w:rPr>
                                <w:rFonts w:hint="eastAsia"/>
                                <w:i/>
                                <w:color w:val="FFFFFF" w:themeColor="background1"/>
                                <w:u w:val="single"/>
                              </w:rPr>
                              <w:t>4</w:t>
                            </w:r>
                            <w:r w:rsidRPr="002018AF">
                              <w:rPr>
                                <w:i/>
                                <w:color w:val="FFFFFF" w:themeColor="background1"/>
                                <w:u w:val="single"/>
                              </w:rPr>
                              <w:t xml:space="preserve">00 </w:t>
                            </w:r>
                            <w:r w:rsidRPr="002018AF">
                              <w:rPr>
                                <w:color w:val="FFFFFF" w:themeColor="background1"/>
                                <w:u w:val="single"/>
                              </w:rPr>
                              <w:t>words</w:t>
                            </w:r>
                            <w:r w:rsidRPr="00FD2F60">
                              <w:rPr>
                                <w:color w:val="FFFFFF" w:themeColor="background1"/>
                              </w:rPr>
                              <w:t xml:space="preserve">. You may write about your background, academic interests, life experiences,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future plans </w:t>
                            </w:r>
                            <w:r w:rsidRPr="00FD2F60">
                              <w:rPr>
                                <w:color w:val="FFFFFF" w:themeColor="background1"/>
                              </w:rPr>
                              <w:t xml:space="preserve">and other things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you would like us to </w:t>
                            </w:r>
                            <w:r w:rsidRPr="00FD2F60">
                              <w:rPr>
                                <w:color w:val="FFFFFF" w:themeColor="background1"/>
                              </w:rPr>
                              <w:t xml:space="preserve">know about you. Please also spend one paragraph stating why you are interested in our program and American higher education as a whole. </w:t>
                            </w:r>
                            <w:r w:rsidRPr="002018AF">
                              <w:rPr>
                                <w:i/>
                                <w:color w:val="FFFFFF" w:themeColor="background1"/>
                              </w:rPr>
                              <w:t xml:space="preserve">Please note that a concise but insightful response is more helpful than a long windy one. </w:t>
                            </w:r>
                          </w:p>
                        </w:tc>
                      </w:tr>
                      <w:tr w:rsidR="0095647D" w:rsidRPr="00E96E38" w14:paraId="6A4DDDFE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1A98930B" w14:textId="77777777" w:rsidR="0095647D" w:rsidRPr="00FD2F60" w:rsidRDefault="0095647D" w:rsidP="00FD2F60">
                            <w:pPr>
                              <w:pStyle w:val="a5"/>
                              <w:spacing w:line="240" w:lineRule="auto"/>
                              <w:rPr>
                                <w:rFonts w:ascii="Helvetica" w:eastAsia="宋体" w:hAnsi="Helvetica"/>
                                <w:sz w:val="20"/>
                                <w:szCs w:val="20"/>
                              </w:rPr>
                            </w:pPr>
                            <w:r w:rsidRPr="00FD2F60">
                              <w:rPr>
                                <w:rFonts w:ascii="Helvetica" w:hAnsi="Helvetica"/>
                                <w:b w:val="0"/>
                                <w:color w:val="560C9B" w:themeColor="accent6" w:themeShade="BF"/>
                                <w:sz w:val="20"/>
                              </w:rPr>
                              <w:t>(Please Continue On the Next Page</w:t>
                            </w:r>
                            <w:r>
                              <w:rPr>
                                <w:rFonts w:ascii="Helvetica" w:hAnsi="Helvetica" w:hint="eastAsia"/>
                                <w:b w:val="0"/>
                                <w:color w:val="560C9B" w:themeColor="accent6" w:themeShade="BF"/>
                                <w:sz w:val="20"/>
                              </w:rPr>
                              <w:t xml:space="preserve"> As Needed</w:t>
                            </w:r>
                            <w:r w:rsidRPr="00FD2F60">
                              <w:rPr>
                                <w:rFonts w:ascii="Helvetica" w:hAnsi="Helvetica"/>
                                <w:b w:val="0"/>
                                <w:color w:val="560C9B" w:themeColor="accent6" w:themeShade="BF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484A40AD" w14:textId="77777777" w:rsidR="0095647D" w:rsidRDefault="0095647D" w:rsidP="00E96E38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639FF9CC" w14:textId="77777777" w:rsidR="0095647D" w:rsidRDefault="0095647D" w:rsidP="00E96E38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0B3EF5DB" w14:textId="77777777" w:rsidR="0095647D" w:rsidRPr="00E22099" w:rsidRDefault="0095647D" w:rsidP="00E96E38">
                      <w:pPr>
                        <w:pStyle w:val="a5"/>
                        <w:rPr>
                          <w:rFonts w:eastAsia="宋体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60DF6">
        <w:br w:type="page"/>
      </w:r>
      <w:r w:rsidR="00660DF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07391" wp14:editId="579E411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56300" cy="9144000"/>
                <wp:effectExtent l="0" t="0" r="0" b="0"/>
                <wp:wrapTight wrapText="bothSides">
                  <wp:wrapPolygon edited="0">
                    <wp:start x="92" y="60"/>
                    <wp:lineTo x="92" y="21480"/>
                    <wp:lineTo x="21370" y="21480"/>
                    <wp:lineTo x="21370" y="60"/>
                    <wp:lineTo x="92" y="60"/>
                  </wp:wrapPolygon>
                </wp:wrapTight>
                <wp:docPr id="3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1-6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8901"/>
                            </w:tblGrid>
                            <w:tr w:rsidR="0095647D" w:rsidRPr="009900C8" w14:paraId="103E4CB1" w14:textId="77777777" w:rsidTr="00660DF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37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1447596C" w14:textId="77777777" w:rsidR="0095647D" w:rsidRPr="00660DF6" w:rsidRDefault="0095647D" w:rsidP="00E96E38">
                                  <w:pPr>
                                    <w:pStyle w:val="Body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10EE94" w14:textId="77777777" w:rsidR="0095647D" w:rsidRDefault="0095647D" w:rsidP="00660DF6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419D7A28" w14:textId="77777777" w:rsidR="0095647D" w:rsidRPr="00FD2F60" w:rsidRDefault="0095647D" w:rsidP="00660DF6">
                            <w:pPr>
                              <w:pStyle w:val="a5"/>
                              <w:rPr>
                                <w:rFonts w:eastAsia="宋体"/>
                                <w:color w:val="FFFFFF" w:themeColor="background1"/>
                              </w:rPr>
                            </w:pPr>
                          </w:p>
                          <w:p w14:paraId="51643AEE" w14:textId="77777777" w:rsidR="0095647D" w:rsidRDefault="0095647D" w:rsidP="00660DF6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0D35939B" w14:textId="77777777" w:rsidR="0095647D" w:rsidRDefault="0095647D" w:rsidP="00660DF6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5B6C5E4D" w14:textId="77777777" w:rsidR="0095647D" w:rsidRPr="00E22099" w:rsidRDefault="0095647D" w:rsidP="00660DF6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in;margin-top:1in;width:469pt;height:10in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" filled="f" stroked="f">
                <v:textbox inset=",7.2pt,,7.2pt">
                  <w:txbxContent>
                    <w:tbl>
                      <w:tblPr>
                        <w:tblStyle w:val="1-6"/>
                        <w:tblW w:w="0" w:type="auto"/>
                        <w:tblLook w:val="0480" w:firstRow="0" w:lastRow="0" w:firstColumn="1" w:lastColumn="0" w:noHBand="0" w:noVBand="1"/>
                      </w:tblPr>
                      <w:tblGrid>
                        <w:gridCol w:w="8901"/>
                      </w:tblGrid>
                      <w:tr w:rsidR="0095647D" w:rsidRPr="009900C8" w14:paraId="103E4CB1" w14:textId="77777777" w:rsidTr="00660DF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37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1447596C" w14:textId="77777777" w:rsidR="0095647D" w:rsidRPr="00660DF6" w:rsidRDefault="0095647D" w:rsidP="00E96E38">
                            <w:pPr>
                              <w:pStyle w:val="Body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110EE94" w14:textId="77777777" w:rsidR="0095647D" w:rsidRDefault="0095647D" w:rsidP="00660DF6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419D7A28" w14:textId="77777777" w:rsidR="0095647D" w:rsidRPr="00FD2F60" w:rsidRDefault="0095647D" w:rsidP="00660DF6">
                      <w:pPr>
                        <w:pStyle w:val="a5"/>
                        <w:rPr>
                          <w:rFonts w:eastAsia="宋体"/>
                          <w:color w:val="FFFFFF" w:themeColor="background1"/>
                        </w:rPr>
                      </w:pPr>
                    </w:p>
                    <w:p w14:paraId="51643AEE" w14:textId="77777777" w:rsidR="0095647D" w:rsidRDefault="0095647D" w:rsidP="00660DF6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0D35939B" w14:textId="77777777" w:rsidR="0095647D" w:rsidRDefault="0095647D" w:rsidP="00660DF6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5B6C5E4D" w14:textId="77777777" w:rsidR="0095647D" w:rsidRPr="00E22099" w:rsidRDefault="0095647D" w:rsidP="00660DF6">
                      <w:pPr>
                        <w:pStyle w:val="a5"/>
                        <w:rPr>
                          <w:rFonts w:eastAsia="宋体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60DF6">
        <w:br w:type="page"/>
      </w:r>
      <w:r w:rsidR="00660DF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2F646" wp14:editId="571ED81C">
                <wp:simplePos x="0" y="0"/>
                <wp:positionH relativeFrom="page">
                  <wp:posOffset>914400</wp:posOffset>
                </wp:positionH>
                <wp:positionV relativeFrom="page">
                  <wp:posOffset>850900</wp:posOffset>
                </wp:positionV>
                <wp:extent cx="5930900" cy="9144000"/>
                <wp:effectExtent l="0" t="0" r="0" b="0"/>
                <wp:wrapTight wrapText="bothSides">
                  <wp:wrapPolygon edited="0">
                    <wp:start x="93" y="60"/>
                    <wp:lineTo x="93" y="21480"/>
                    <wp:lineTo x="21369" y="21480"/>
                    <wp:lineTo x="21369" y="60"/>
                    <wp:lineTo x="93" y="60"/>
                  </wp:wrapPolygon>
                </wp:wrapTight>
                <wp:docPr id="3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1-6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8901"/>
                            </w:tblGrid>
                            <w:tr w:rsidR="0095647D" w:rsidRPr="00854301" w14:paraId="2BA1B106" w14:textId="77777777" w:rsidTr="009D63C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74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01" w:type="dxa"/>
                                </w:tcPr>
                                <w:p w14:paraId="6688DD61" w14:textId="77777777" w:rsidR="0095647D" w:rsidRPr="00854301" w:rsidRDefault="0095647D" w:rsidP="00E96E38">
                                  <w:pPr>
                                    <w:pStyle w:val="Body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110466" w14:textId="77777777" w:rsidR="0095647D" w:rsidRPr="00854301" w:rsidRDefault="0095647D" w:rsidP="00660DF6">
                            <w:pPr>
                              <w:pStyle w:val="Body"/>
                              <w:rPr>
                                <w:rFonts w:eastAsia="宋体"/>
                                <w:color w:val="595959"/>
                                <w:sz w:val="22"/>
                              </w:rPr>
                            </w:pPr>
                          </w:p>
                          <w:p w14:paraId="28E2B95D" w14:textId="77777777" w:rsidR="0095647D" w:rsidRPr="00854301" w:rsidRDefault="0095647D" w:rsidP="00660DF6">
                            <w:pPr>
                              <w:pStyle w:val="Body"/>
                              <w:rPr>
                                <w:color w:val="560C9B" w:themeColor="accent6" w:themeShade="BF"/>
                              </w:rPr>
                            </w:pPr>
                            <w:r w:rsidRPr="00854301">
                              <w:rPr>
                                <w:color w:val="560C9B" w:themeColor="accent6" w:themeShade="BF"/>
                              </w:rPr>
                              <w:t xml:space="preserve">If you think we are missing out on something that would be helpful to your application, you are welcomed to submit supplements in written or other forms. </w:t>
                            </w:r>
                          </w:p>
                          <w:p w14:paraId="1CEDE573" w14:textId="77777777" w:rsidR="0095647D" w:rsidRPr="00854301" w:rsidRDefault="0095647D" w:rsidP="00660DF6">
                            <w:pPr>
                              <w:pStyle w:val="Body"/>
                              <w:rPr>
                                <w:color w:val="560C9B" w:themeColor="accent6" w:themeShade="BF"/>
                              </w:rPr>
                            </w:pPr>
                          </w:p>
                          <w:p w14:paraId="6D883D3F" w14:textId="77777777" w:rsidR="0095647D" w:rsidRPr="00854301" w:rsidRDefault="0095647D" w:rsidP="00660DF6">
                            <w:pPr>
                              <w:pStyle w:val="Body"/>
                              <w:rPr>
                                <w:color w:val="560C9B" w:themeColor="accent6" w:themeShade="BF"/>
                              </w:rPr>
                            </w:pPr>
                            <w:r w:rsidRPr="00854301">
                              <w:rPr>
                                <w:color w:val="560C9B" w:themeColor="accent6" w:themeShade="BF"/>
                              </w:rPr>
                              <w:t xml:space="preserve">Please do not hesitate to contact us at </w:t>
                            </w:r>
                            <w:hyperlink r:id="rId9" w:history="1">
                              <w:r w:rsidRPr="00854301">
                                <w:rPr>
                                  <w:rStyle w:val="aa"/>
                                </w:rPr>
                                <w:t>laiss.common@gmail.com</w:t>
                              </w:r>
                            </w:hyperlink>
                            <w:r w:rsidRPr="00854301">
                              <w:rPr>
                                <w:color w:val="560C9B" w:themeColor="accent6" w:themeShade="BF"/>
                              </w:rPr>
                              <w:t xml:space="preserve"> for further information if you have any questions and concerns.</w:t>
                            </w:r>
                          </w:p>
                          <w:p w14:paraId="1EA29D3D" w14:textId="77777777" w:rsidR="0095647D" w:rsidRPr="00854301" w:rsidRDefault="0095647D" w:rsidP="00660DF6">
                            <w:pPr>
                              <w:pStyle w:val="Body"/>
                              <w:rPr>
                                <w:rFonts w:eastAsia="Times New Roman"/>
                                <w:color w:val="560C9B" w:themeColor="accent6" w:themeShade="BF"/>
                                <w:kern w:val="0"/>
                                <w:sz w:val="20"/>
                                <w:lang w:bidi="x-none"/>
                              </w:rPr>
                            </w:pPr>
                            <w:r w:rsidRPr="00854301">
                              <w:rPr>
                                <w:color w:val="560C9B" w:themeColor="accent6" w:themeShade="BF"/>
                              </w:rPr>
                              <w:t>Thank you very much for your interest in LAISS and best wishes!</w:t>
                            </w:r>
                          </w:p>
                          <w:p w14:paraId="5F76F0AB" w14:textId="77777777" w:rsidR="0095647D" w:rsidRDefault="0095647D" w:rsidP="00660DF6">
                            <w:pPr>
                              <w:pStyle w:val="a5"/>
                              <w:rPr>
                                <w:rFonts w:eastAsia="宋体"/>
                                <w:color w:val="FFFFFF" w:themeColor="background1"/>
                              </w:rPr>
                            </w:pPr>
                          </w:p>
                          <w:p w14:paraId="70FBC335" w14:textId="77777777" w:rsidR="0095647D" w:rsidRPr="00FD2F60" w:rsidRDefault="0095647D" w:rsidP="00660DF6">
                            <w:pPr>
                              <w:pStyle w:val="a5"/>
                              <w:rPr>
                                <w:rFonts w:eastAsia="宋体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FFFFFF" w:themeColor="background1"/>
                              </w:rPr>
                              <w:t>Plea</w:t>
                            </w:r>
                          </w:p>
                          <w:p w14:paraId="057CC876" w14:textId="77777777" w:rsidR="0095647D" w:rsidRDefault="0095647D" w:rsidP="00660DF6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1F230241" w14:textId="77777777" w:rsidR="0095647D" w:rsidRDefault="0095647D" w:rsidP="00660DF6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  <w:p w14:paraId="1D1A319C" w14:textId="77777777" w:rsidR="0095647D" w:rsidRPr="00E22099" w:rsidRDefault="0095647D" w:rsidP="00660DF6">
                            <w:pPr>
                              <w:pStyle w:val="a5"/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in;margin-top:67pt;width:467pt;height:10in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" filled="f" stroked="f">
                <v:textbox inset=",7.2pt,,7.2pt">
                  <w:txbxContent>
                    <w:tbl>
                      <w:tblPr>
                        <w:tblStyle w:val="1-6"/>
                        <w:tblW w:w="0" w:type="auto"/>
                        <w:tblLook w:val="0480" w:firstRow="0" w:lastRow="0" w:firstColumn="1" w:lastColumn="0" w:noHBand="0" w:noVBand="1"/>
                      </w:tblPr>
                      <w:tblGrid>
                        <w:gridCol w:w="8901"/>
                      </w:tblGrid>
                      <w:tr w:rsidR="0095647D" w:rsidRPr="00854301" w14:paraId="2BA1B106" w14:textId="77777777" w:rsidTr="009D63C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74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01" w:type="dxa"/>
                          </w:tcPr>
                          <w:p w14:paraId="6688DD61" w14:textId="77777777" w:rsidR="0095647D" w:rsidRPr="00854301" w:rsidRDefault="0095647D" w:rsidP="00E96E38">
                            <w:pPr>
                              <w:pStyle w:val="Body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5110466" w14:textId="77777777" w:rsidR="0095647D" w:rsidRPr="00854301" w:rsidRDefault="0095647D" w:rsidP="00660DF6">
                      <w:pPr>
                        <w:pStyle w:val="Body"/>
                        <w:rPr>
                          <w:rFonts w:eastAsia="宋体"/>
                          <w:color w:val="595959"/>
                          <w:sz w:val="22"/>
                        </w:rPr>
                      </w:pPr>
                    </w:p>
                    <w:p w14:paraId="28E2B95D" w14:textId="77777777" w:rsidR="0095647D" w:rsidRPr="00854301" w:rsidRDefault="0095647D" w:rsidP="00660DF6">
                      <w:pPr>
                        <w:pStyle w:val="Body"/>
                        <w:rPr>
                          <w:color w:val="560C9B" w:themeColor="accent6" w:themeShade="BF"/>
                        </w:rPr>
                      </w:pPr>
                      <w:r w:rsidRPr="00854301">
                        <w:rPr>
                          <w:color w:val="560C9B" w:themeColor="accent6" w:themeShade="BF"/>
                        </w:rPr>
                        <w:t xml:space="preserve">If you think we are missing out on something that would be helpful to your application, you are welcomed to submit supplements in written or other forms. </w:t>
                      </w:r>
                    </w:p>
                    <w:p w14:paraId="1CEDE573" w14:textId="77777777" w:rsidR="0095647D" w:rsidRPr="00854301" w:rsidRDefault="0095647D" w:rsidP="00660DF6">
                      <w:pPr>
                        <w:pStyle w:val="Body"/>
                        <w:rPr>
                          <w:color w:val="560C9B" w:themeColor="accent6" w:themeShade="BF"/>
                        </w:rPr>
                      </w:pPr>
                    </w:p>
                    <w:p w14:paraId="6D883D3F" w14:textId="77777777" w:rsidR="0095647D" w:rsidRPr="00854301" w:rsidRDefault="0095647D" w:rsidP="00660DF6">
                      <w:pPr>
                        <w:pStyle w:val="Body"/>
                        <w:rPr>
                          <w:color w:val="560C9B" w:themeColor="accent6" w:themeShade="BF"/>
                        </w:rPr>
                      </w:pPr>
                      <w:r w:rsidRPr="00854301">
                        <w:rPr>
                          <w:color w:val="560C9B" w:themeColor="accent6" w:themeShade="BF"/>
                        </w:rPr>
                        <w:t xml:space="preserve">Please do not hesitate to contact us at </w:t>
                      </w:r>
                      <w:hyperlink r:id="rId10" w:history="1">
                        <w:r w:rsidRPr="00854301">
                          <w:rPr>
                            <w:rStyle w:val="aa"/>
                          </w:rPr>
                          <w:t>laiss.common@gmail.com</w:t>
                        </w:r>
                      </w:hyperlink>
                      <w:r w:rsidRPr="00854301">
                        <w:rPr>
                          <w:color w:val="560C9B" w:themeColor="accent6" w:themeShade="BF"/>
                        </w:rPr>
                        <w:t xml:space="preserve"> for further information if you have any questions and concerns.</w:t>
                      </w:r>
                    </w:p>
                    <w:p w14:paraId="1EA29D3D" w14:textId="77777777" w:rsidR="0095647D" w:rsidRPr="00854301" w:rsidRDefault="0095647D" w:rsidP="00660DF6">
                      <w:pPr>
                        <w:pStyle w:val="Body"/>
                        <w:rPr>
                          <w:rFonts w:eastAsia="Times New Roman"/>
                          <w:color w:val="560C9B" w:themeColor="accent6" w:themeShade="BF"/>
                          <w:kern w:val="0"/>
                          <w:sz w:val="20"/>
                          <w:lang w:bidi="x-none"/>
                        </w:rPr>
                      </w:pPr>
                      <w:r w:rsidRPr="00854301">
                        <w:rPr>
                          <w:color w:val="560C9B" w:themeColor="accent6" w:themeShade="BF"/>
                        </w:rPr>
                        <w:t>Thank you very much for your interest in LAISS and best wishes!</w:t>
                      </w:r>
                    </w:p>
                    <w:p w14:paraId="5F76F0AB" w14:textId="77777777" w:rsidR="0095647D" w:rsidRDefault="0095647D" w:rsidP="00660DF6">
                      <w:pPr>
                        <w:pStyle w:val="a5"/>
                        <w:rPr>
                          <w:rFonts w:eastAsia="宋体"/>
                          <w:color w:val="FFFFFF" w:themeColor="background1"/>
                        </w:rPr>
                      </w:pPr>
                    </w:p>
                    <w:p w14:paraId="70FBC335" w14:textId="77777777" w:rsidR="0095647D" w:rsidRPr="00FD2F60" w:rsidRDefault="0095647D" w:rsidP="00660DF6">
                      <w:pPr>
                        <w:pStyle w:val="a5"/>
                        <w:rPr>
                          <w:rFonts w:eastAsia="宋体"/>
                          <w:color w:val="FFFFFF" w:themeColor="background1"/>
                        </w:rPr>
                      </w:pPr>
                      <w:r>
                        <w:rPr>
                          <w:rFonts w:eastAsia="宋体" w:hint="eastAsia"/>
                          <w:color w:val="FFFFFF" w:themeColor="background1"/>
                        </w:rPr>
                        <w:t>Plea</w:t>
                      </w:r>
                    </w:p>
                    <w:p w14:paraId="057CC876" w14:textId="77777777" w:rsidR="0095647D" w:rsidRDefault="0095647D" w:rsidP="00660DF6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1F230241" w14:textId="77777777" w:rsidR="0095647D" w:rsidRDefault="0095647D" w:rsidP="00660DF6">
                      <w:pPr>
                        <w:pStyle w:val="a5"/>
                        <w:rPr>
                          <w:rFonts w:eastAsia="宋体"/>
                        </w:rPr>
                      </w:pPr>
                    </w:p>
                    <w:p w14:paraId="1D1A319C" w14:textId="77777777" w:rsidR="0095647D" w:rsidRPr="00E22099" w:rsidRDefault="0095647D" w:rsidP="00660DF6">
                      <w:pPr>
                        <w:pStyle w:val="a5"/>
                        <w:rPr>
                          <w:rFonts w:eastAsia="宋体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1A38DB" w:rsidSect="001A38DB">
      <w:pgSz w:w="11900" w:h="16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5C8BF" w14:textId="77777777" w:rsidR="00592586" w:rsidRDefault="00592586">
      <w:r>
        <w:separator/>
      </w:r>
    </w:p>
  </w:endnote>
  <w:endnote w:type="continuationSeparator" w:id="0">
    <w:p w14:paraId="7ED67150" w14:textId="77777777" w:rsidR="00592586" w:rsidRDefault="0059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A00002BF" w:usb1="68C7FCFB" w:usb2="00000010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DAE90" w14:textId="77777777" w:rsidR="00592586" w:rsidRDefault="00592586">
      <w:r>
        <w:separator/>
      </w:r>
    </w:p>
  </w:footnote>
  <w:footnote w:type="continuationSeparator" w:id="0">
    <w:p w14:paraId="2A7EE7CD" w14:textId="77777777" w:rsidR="00592586" w:rsidRDefault="00592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E801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  <w:docVar w:name="ShowDynamicGuides" w:val="1"/>
    <w:docVar w:name="ShowMarginGuides" w:val="0"/>
    <w:docVar w:name="ShowOutlines" w:val="0"/>
    <w:docVar w:name="ShowStaticGuides" w:val="0"/>
  </w:docVars>
  <w:rsids>
    <w:rsidRoot w:val="009D5954"/>
    <w:rsid w:val="000825BF"/>
    <w:rsid w:val="000E5B68"/>
    <w:rsid w:val="001A38DB"/>
    <w:rsid w:val="001C09DF"/>
    <w:rsid w:val="002018AF"/>
    <w:rsid w:val="00386911"/>
    <w:rsid w:val="003D6ADA"/>
    <w:rsid w:val="004B25AC"/>
    <w:rsid w:val="00592586"/>
    <w:rsid w:val="00660DF6"/>
    <w:rsid w:val="007C19E8"/>
    <w:rsid w:val="00847AEE"/>
    <w:rsid w:val="00854301"/>
    <w:rsid w:val="0086397A"/>
    <w:rsid w:val="0095647D"/>
    <w:rsid w:val="00986325"/>
    <w:rsid w:val="009900C8"/>
    <w:rsid w:val="009D1152"/>
    <w:rsid w:val="009D5954"/>
    <w:rsid w:val="009D63C9"/>
    <w:rsid w:val="00BA42CA"/>
    <w:rsid w:val="00C16337"/>
    <w:rsid w:val="00D16BB2"/>
    <w:rsid w:val="00D87266"/>
    <w:rsid w:val="00DA0734"/>
    <w:rsid w:val="00E22099"/>
    <w:rsid w:val="00E96E38"/>
    <w:rsid w:val="00EE0408"/>
    <w:rsid w:val="00F53B2B"/>
    <w:rsid w:val="00F717A3"/>
    <w:rsid w:val="00FA064F"/>
    <w:rsid w:val="00FD2F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C91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MS PMincho" w:hAnsi="Georgia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1A3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1A38DB"/>
    <w:pPr>
      <w:spacing w:after="40"/>
      <w:jc w:val="center"/>
    </w:pPr>
    <w:rPr>
      <w:color w:val="FE690D"/>
    </w:rPr>
  </w:style>
  <w:style w:type="paragraph" w:styleId="a3">
    <w:name w:val="header"/>
    <w:basedOn w:val="a"/>
    <w:link w:val="a4"/>
    <w:rsid w:val="001A38DB"/>
    <w:pPr>
      <w:tabs>
        <w:tab w:val="center" w:pos="4320"/>
        <w:tab w:val="right" w:pos="8640"/>
      </w:tabs>
      <w:jc w:val="right"/>
    </w:pPr>
    <w:rPr>
      <w:color w:val="FE690D"/>
    </w:rPr>
  </w:style>
  <w:style w:type="paragraph" w:customStyle="1" w:styleId="Initials">
    <w:name w:val="Initials"/>
    <w:basedOn w:val="a"/>
    <w:qFormat/>
    <w:rsid w:val="001A38DB"/>
    <w:pPr>
      <w:jc w:val="right"/>
    </w:pPr>
    <w:rPr>
      <w:color w:val="FFFFFF"/>
      <w:sz w:val="100"/>
    </w:rPr>
  </w:style>
  <w:style w:type="paragraph" w:styleId="a5">
    <w:name w:val="Body Text"/>
    <w:basedOn w:val="a"/>
    <w:link w:val="a6"/>
    <w:rsid w:val="001A38DB"/>
    <w:pPr>
      <w:spacing w:after="220" w:line="264" w:lineRule="auto"/>
    </w:pPr>
    <w:rPr>
      <w:color w:val="595959"/>
      <w:sz w:val="22"/>
    </w:rPr>
  </w:style>
  <w:style w:type="character" w:customStyle="1" w:styleId="a6">
    <w:name w:val="正文文本字符"/>
    <w:basedOn w:val="a0"/>
    <w:link w:val="a5"/>
    <w:rsid w:val="001A38DB"/>
    <w:rPr>
      <w:color w:val="595959"/>
      <w:sz w:val="22"/>
    </w:rPr>
  </w:style>
  <w:style w:type="paragraph" w:styleId="2">
    <w:name w:val="Body Text 2"/>
    <w:basedOn w:val="a"/>
    <w:link w:val="20"/>
    <w:rsid w:val="001A38DB"/>
    <w:pPr>
      <w:spacing w:after="480" w:line="264" w:lineRule="auto"/>
    </w:pPr>
    <w:rPr>
      <w:color w:val="595959"/>
      <w:sz w:val="22"/>
    </w:rPr>
  </w:style>
  <w:style w:type="character" w:customStyle="1" w:styleId="20">
    <w:name w:val="正文文本 2字符"/>
    <w:basedOn w:val="a0"/>
    <w:link w:val="2"/>
    <w:rsid w:val="001A38DB"/>
    <w:rPr>
      <w:color w:val="595959"/>
      <w:sz w:val="22"/>
    </w:rPr>
  </w:style>
  <w:style w:type="character" w:customStyle="1" w:styleId="a4">
    <w:name w:val="页眉字符"/>
    <w:basedOn w:val="a0"/>
    <w:link w:val="a3"/>
    <w:rsid w:val="001A38DB"/>
    <w:rPr>
      <w:color w:val="FE690D"/>
    </w:rPr>
  </w:style>
  <w:style w:type="paragraph" w:styleId="a7">
    <w:name w:val="footer"/>
    <w:basedOn w:val="a"/>
    <w:link w:val="a8"/>
    <w:rsid w:val="001A38DB"/>
    <w:pPr>
      <w:tabs>
        <w:tab w:val="center" w:pos="4320"/>
        <w:tab w:val="right" w:pos="8640"/>
      </w:tabs>
      <w:spacing w:line="264" w:lineRule="auto"/>
      <w:jc w:val="center"/>
    </w:pPr>
    <w:rPr>
      <w:color w:val="595959"/>
      <w:sz w:val="16"/>
    </w:rPr>
  </w:style>
  <w:style w:type="character" w:customStyle="1" w:styleId="a8">
    <w:name w:val="页脚字符"/>
    <w:basedOn w:val="a0"/>
    <w:link w:val="a7"/>
    <w:rsid w:val="001A38DB"/>
    <w:rPr>
      <w:color w:val="595959"/>
      <w:sz w:val="16"/>
    </w:rPr>
  </w:style>
  <w:style w:type="table" w:styleId="-6">
    <w:name w:val="Light Grid Accent 6"/>
    <w:basedOn w:val="a1"/>
    <w:rsid w:val="001A38DB"/>
    <w:tblPr>
      <w:tblStyleRowBandSize w:val="1"/>
      <w:tblStyleColBandSize w:val="1"/>
      <w:tblInd w:w="0" w:type="dxa"/>
      <w:tblBorders>
        <w:top w:val="single" w:sz="8" w:space="0" w:color="186899"/>
        <w:left w:val="single" w:sz="8" w:space="0" w:color="186899"/>
        <w:bottom w:val="single" w:sz="8" w:space="0" w:color="186899"/>
        <w:right w:val="single" w:sz="8" w:space="0" w:color="186899"/>
        <w:insideH w:val="single" w:sz="8" w:space="0" w:color="186899"/>
        <w:insideV w:val="single" w:sz="8" w:space="0" w:color="1868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S PMincho" w:eastAsia="Georgia" w:hAnsi="MS PMincho" w:cs="Times New Roman"/>
        <w:b/>
        <w:bCs/>
      </w:rPr>
      <w:tblPr/>
      <w:tcPr>
        <w:tcBorders>
          <w:top w:val="single" w:sz="8" w:space="0" w:color="186899"/>
          <w:left w:val="single" w:sz="8" w:space="0" w:color="186899"/>
          <w:bottom w:val="single" w:sz="18" w:space="0" w:color="186899"/>
          <w:right w:val="single" w:sz="8" w:space="0" w:color="186899"/>
          <w:insideH w:val="nil"/>
          <w:insideV w:val="single" w:sz="8" w:space="0" w:color="186899"/>
        </w:tcBorders>
      </w:tcPr>
    </w:tblStylePr>
    <w:tblStylePr w:type="lastRow">
      <w:pPr>
        <w:spacing w:before="0" w:after="0" w:line="240" w:lineRule="auto"/>
      </w:pPr>
      <w:rPr>
        <w:rFonts w:ascii="MS PMincho" w:eastAsia="Georgia" w:hAnsi="MS PMincho" w:cs="Times New Roman"/>
        <w:b/>
        <w:bCs/>
      </w:rPr>
      <w:tblPr/>
      <w:tcPr>
        <w:tcBorders>
          <w:top w:val="double" w:sz="6" w:space="0" w:color="186899"/>
          <w:left w:val="single" w:sz="8" w:space="0" w:color="186899"/>
          <w:bottom w:val="single" w:sz="8" w:space="0" w:color="186899"/>
          <w:right w:val="single" w:sz="8" w:space="0" w:color="186899"/>
          <w:insideH w:val="nil"/>
          <w:insideV w:val="single" w:sz="8" w:space="0" w:color="186899"/>
        </w:tcBorders>
      </w:tcPr>
    </w:tblStylePr>
    <w:tblStylePr w:type="firstCol">
      <w:rPr>
        <w:rFonts w:ascii="MS PMincho" w:eastAsia="Georgia" w:hAnsi="MS PMincho" w:cs="Times New Roman"/>
        <w:b/>
        <w:bCs/>
      </w:rPr>
    </w:tblStylePr>
    <w:tblStylePr w:type="lastCol">
      <w:rPr>
        <w:rFonts w:ascii="MS PMincho" w:eastAsia="Georgia" w:hAnsi="MS PMincho" w:cs="Times New Roman"/>
        <w:b/>
        <w:bCs/>
      </w:rPr>
      <w:tblPr/>
      <w:tcPr>
        <w:tcBorders>
          <w:top w:val="single" w:sz="8" w:space="0" w:color="186899"/>
          <w:left w:val="single" w:sz="8" w:space="0" w:color="186899"/>
          <w:bottom w:val="single" w:sz="8" w:space="0" w:color="186899"/>
          <w:right w:val="single" w:sz="8" w:space="0" w:color="186899"/>
        </w:tcBorders>
      </w:tcPr>
    </w:tblStylePr>
    <w:tblStylePr w:type="band1Vert">
      <w:tblPr/>
      <w:tcPr>
        <w:tcBorders>
          <w:top w:val="single" w:sz="8" w:space="0" w:color="186899"/>
          <w:left w:val="single" w:sz="8" w:space="0" w:color="186899"/>
          <w:bottom w:val="single" w:sz="8" w:space="0" w:color="186899"/>
          <w:right w:val="single" w:sz="8" w:space="0" w:color="186899"/>
        </w:tcBorders>
        <w:shd w:val="clear" w:color="auto" w:fill="B7DDF4"/>
      </w:tcPr>
    </w:tblStylePr>
    <w:tblStylePr w:type="band1Horz">
      <w:tblPr/>
      <w:tcPr>
        <w:tcBorders>
          <w:top w:val="single" w:sz="8" w:space="0" w:color="186899"/>
          <w:left w:val="single" w:sz="8" w:space="0" w:color="186899"/>
          <w:bottom w:val="single" w:sz="8" w:space="0" w:color="186899"/>
          <w:right w:val="single" w:sz="8" w:space="0" w:color="186899"/>
          <w:insideV w:val="single" w:sz="8" w:space="0" w:color="186899"/>
        </w:tcBorders>
        <w:shd w:val="clear" w:color="auto" w:fill="B7DDF4"/>
      </w:tcPr>
    </w:tblStylePr>
    <w:tblStylePr w:type="band2Horz">
      <w:tblPr/>
      <w:tcPr>
        <w:tcBorders>
          <w:top w:val="single" w:sz="8" w:space="0" w:color="186899"/>
          <w:left w:val="single" w:sz="8" w:space="0" w:color="186899"/>
          <w:bottom w:val="single" w:sz="8" w:space="0" w:color="186899"/>
          <w:right w:val="single" w:sz="8" w:space="0" w:color="186899"/>
          <w:insideV w:val="single" w:sz="8" w:space="0" w:color="186899"/>
        </w:tcBorders>
      </w:tcPr>
    </w:tblStylePr>
  </w:style>
  <w:style w:type="paragraph" w:customStyle="1" w:styleId="Body">
    <w:name w:val="Body"/>
    <w:rsid w:val="0086397A"/>
    <w:rPr>
      <w:rFonts w:ascii="Helvetica" w:eastAsia="ヒラギノ角ゴ Pro W3" w:hAnsi="Helvetica"/>
      <w:color w:val="000000"/>
    </w:rPr>
  </w:style>
  <w:style w:type="table" w:styleId="a9">
    <w:name w:val="Table Grid"/>
    <w:basedOn w:val="a1"/>
    <w:rsid w:val="00990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0">
    <w:name w:val="Light Shading Accent 6"/>
    <w:basedOn w:val="a1"/>
    <w:rsid w:val="009900C8"/>
    <w:rPr>
      <w:color w:val="560C9B" w:themeColor="accent6" w:themeShade="BF"/>
    </w:rPr>
    <w:tblPr>
      <w:tblStyleRowBandSize w:val="1"/>
      <w:tblStyleColBandSize w:val="1"/>
      <w:tblInd w:w="0" w:type="dxa"/>
      <w:tblBorders>
        <w:top w:val="single" w:sz="8" w:space="0" w:color="7411D0" w:themeColor="accent6"/>
        <w:bottom w:val="single" w:sz="8" w:space="0" w:color="7411D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11D0" w:themeColor="accent6"/>
          <w:left w:val="nil"/>
          <w:bottom w:val="single" w:sz="8" w:space="0" w:color="7411D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11D0" w:themeColor="accent6"/>
          <w:left w:val="nil"/>
          <w:bottom w:val="single" w:sz="8" w:space="0" w:color="7411D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BD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BDF9" w:themeFill="accent6" w:themeFillTint="3F"/>
      </w:tcPr>
    </w:tblStylePr>
  </w:style>
  <w:style w:type="table" w:styleId="-61">
    <w:name w:val="Light List Accent 6"/>
    <w:basedOn w:val="a1"/>
    <w:rsid w:val="009900C8"/>
    <w:tblPr>
      <w:tblStyleRowBandSize w:val="1"/>
      <w:tblStyleColBandSize w:val="1"/>
      <w:tblInd w:w="0" w:type="dxa"/>
      <w:tblBorders>
        <w:top w:val="single" w:sz="8" w:space="0" w:color="7411D0" w:themeColor="accent6"/>
        <w:left w:val="single" w:sz="8" w:space="0" w:color="7411D0" w:themeColor="accent6"/>
        <w:bottom w:val="single" w:sz="8" w:space="0" w:color="7411D0" w:themeColor="accent6"/>
        <w:right w:val="single" w:sz="8" w:space="0" w:color="7411D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11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11D0" w:themeColor="accent6"/>
          <w:left w:val="single" w:sz="8" w:space="0" w:color="7411D0" w:themeColor="accent6"/>
          <w:bottom w:val="single" w:sz="8" w:space="0" w:color="7411D0" w:themeColor="accent6"/>
          <w:right w:val="single" w:sz="8" w:space="0" w:color="7411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11D0" w:themeColor="accent6"/>
          <w:left w:val="single" w:sz="8" w:space="0" w:color="7411D0" w:themeColor="accent6"/>
          <w:bottom w:val="single" w:sz="8" w:space="0" w:color="7411D0" w:themeColor="accent6"/>
          <w:right w:val="single" w:sz="8" w:space="0" w:color="7411D0" w:themeColor="accent6"/>
        </w:tcBorders>
      </w:tcPr>
    </w:tblStylePr>
    <w:tblStylePr w:type="band1Horz">
      <w:tblPr/>
      <w:tcPr>
        <w:tcBorders>
          <w:top w:val="single" w:sz="8" w:space="0" w:color="7411D0" w:themeColor="accent6"/>
          <w:left w:val="single" w:sz="8" w:space="0" w:color="7411D0" w:themeColor="accent6"/>
          <w:bottom w:val="single" w:sz="8" w:space="0" w:color="7411D0" w:themeColor="accent6"/>
          <w:right w:val="single" w:sz="8" w:space="0" w:color="7411D0" w:themeColor="accent6"/>
        </w:tcBorders>
      </w:tcPr>
    </w:tblStylePr>
  </w:style>
  <w:style w:type="table" w:styleId="1-5">
    <w:name w:val="Medium Shading 1 Accent 5"/>
    <w:basedOn w:val="a1"/>
    <w:rsid w:val="009900C8"/>
    <w:tblPr>
      <w:tblStyleRowBandSize w:val="1"/>
      <w:tblStyleColBandSize w:val="1"/>
      <w:tblInd w:w="0" w:type="dxa"/>
      <w:tblBorders>
        <w:top w:val="single" w:sz="8" w:space="0" w:color="7B6AD4" w:themeColor="accent5" w:themeTint="BF"/>
        <w:left w:val="single" w:sz="8" w:space="0" w:color="7B6AD4" w:themeColor="accent5" w:themeTint="BF"/>
        <w:bottom w:val="single" w:sz="8" w:space="0" w:color="7B6AD4" w:themeColor="accent5" w:themeTint="BF"/>
        <w:right w:val="single" w:sz="8" w:space="0" w:color="7B6AD4" w:themeColor="accent5" w:themeTint="BF"/>
        <w:insideH w:val="single" w:sz="8" w:space="0" w:color="7B6A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6AD4" w:themeColor="accent5" w:themeTint="BF"/>
          <w:left w:val="single" w:sz="8" w:space="0" w:color="7B6AD4" w:themeColor="accent5" w:themeTint="BF"/>
          <w:bottom w:val="single" w:sz="8" w:space="0" w:color="7B6AD4" w:themeColor="accent5" w:themeTint="BF"/>
          <w:right w:val="single" w:sz="8" w:space="0" w:color="7B6AD4" w:themeColor="accent5" w:themeTint="BF"/>
          <w:insideH w:val="nil"/>
          <w:insideV w:val="nil"/>
        </w:tcBorders>
        <w:shd w:val="clear" w:color="auto" w:fill="5039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6AD4" w:themeColor="accent5" w:themeTint="BF"/>
          <w:left w:val="single" w:sz="8" w:space="0" w:color="7B6AD4" w:themeColor="accent5" w:themeTint="BF"/>
          <w:bottom w:val="single" w:sz="8" w:space="0" w:color="7B6AD4" w:themeColor="accent5" w:themeTint="BF"/>
          <w:right w:val="single" w:sz="8" w:space="0" w:color="7B6A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E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CE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rsid w:val="00F53B2B"/>
    <w:tblPr>
      <w:tblStyleRowBandSize w:val="1"/>
      <w:tblStyleColBandSize w:val="1"/>
      <w:tblInd w:w="0" w:type="dxa"/>
      <w:tblBorders>
        <w:top w:val="single" w:sz="8" w:space="0" w:color="9739EE" w:themeColor="accent6" w:themeTint="BF"/>
        <w:left w:val="single" w:sz="8" w:space="0" w:color="9739EE" w:themeColor="accent6" w:themeTint="BF"/>
        <w:bottom w:val="single" w:sz="8" w:space="0" w:color="9739EE" w:themeColor="accent6" w:themeTint="BF"/>
        <w:right w:val="single" w:sz="8" w:space="0" w:color="9739EE" w:themeColor="accent6" w:themeTint="BF"/>
        <w:insideH w:val="single" w:sz="8" w:space="0" w:color="9739E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39EE" w:themeColor="accent6" w:themeTint="BF"/>
          <w:left w:val="single" w:sz="8" w:space="0" w:color="9739EE" w:themeColor="accent6" w:themeTint="BF"/>
          <w:bottom w:val="single" w:sz="8" w:space="0" w:color="9739EE" w:themeColor="accent6" w:themeTint="BF"/>
          <w:right w:val="single" w:sz="8" w:space="0" w:color="9739EE" w:themeColor="accent6" w:themeTint="BF"/>
          <w:insideH w:val="nil"/>
          <w:insideV w:val="nil"/>
        </w:tcBorders>
        <w:shd w:val="clear" w:color="auto" w:fill="7411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39EE" w:themeColor="accent6" w:themeTint="BF"/>
          <w:left w:val="single" w:sz="8" w:space="0" w:color="9739EE" w:themeColor="accent6" w:themeTint="BF"/>
          <w:bottom w:val="single" w:sz="8" w:space="0" w:color="9739EE" w:themeColor="accent6" w:themeTint="BF"/>
          <w:right w:val="single" w:sz="8" w:space="0" w:color="9739E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BD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BD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Hyperlink"/>
    <w:basedOn w:val="a0"/>
    <w:rsid w:val="009D63C9"/>
    <w:rPr>
      <w:color w:val="FFC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MS PMincho" w:hAnsi="Georgia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1A3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1A38DB"/>
    <w:pPr>
      <w:spacing w:after="40"/>
      <w:jc w:val="center"/>
    </w:pPr>
    <w:rPr>
      <w:color w:val="FE690D"/>
    </w:rPr>
  </w:style>
  <w:style w:type="paragraph" w:styleId="a3">
    <w:name w:val="header"/>
    <w:basedOn w:val="a"/>
    <w:link w:val="a4"/>
    <w:rsid w:val="001A38DB"/>
    <w:pPr>
      <w:tabs>
        <w:tab w:val="center" w:pos="4320"/>
        <w:tab w:val="right" w:pos="8640"/>
      </w:tabs>
      <w:jc w:val="right"/>
    </w:pPr>
    <w:rPr>
      <w:color w:val="FE690D"/>
    </w:rPr>
  </w:style>
  <w:style w:type="paragraph" w:customStyle="1" w:styleId="Initials">
    <w:name w:val="Initials"/>
    <w:basedOn w:val="a"/>
    <w:qFormat/>
    <w:rsid w:val="001A38DB"/>
    <w:pPr>
      <w:jc w:val="right"/>
    </w:pPr>
    <w:rPr>
      <w:color w:val="FFFFFF"/>
      <w:sz w:val="100"/>
    </w:rPr>
  </w:style>
  <w:style w:type="paragraph" w:styleId="a5">
    <w:name w:val="Body Text"/>
    <w:basedOn w:val="a"/>
    <w:link w:val="a6"/>
    <w:rsid w:val="001A38DB"/>
    <w:pPr>
      <w:spacing w:after="220" w:line="264" w:lineRule="auto"/>
    </w:pPr>
    <w:rPr>
      <w:color w:val="595959"/>
      <w:sz w:val="22"/>
    </w:rPr>
  </w:style>
  <w:style w:type="character" w:customStyle="1" w:styleId="a6">
    <w:name w:val="正文文本字符"/>
    <w:basedOn w:val="a0"/>
    <w:link w:val="a5"/>
    <w:rsid w:val="001A38DB"/>
    <w:rPr>
      <w:color w:val="595959"/>
      <w:sz w:val="22"/>
    </w:rPr>
  </w:style>
  <w:style w:type="paragraph" w:styleId="2">
    <w:name w:val="Body Text 2"/>
    <w:basedOn w:val="a"/>
    <w:link w:val="20"/>
    <w:rsid w:val="001A38DB"/>
    <w:pPr>
      <w:spacing w:after="480" w:line="264" w:lineRule="auto"/>
    </w:pPr>
    <w:rPr>
      <w:color w:val="595959"/>
      <w:sz w:val="22"/>
    </w:rPr>
  </w:style>
  <w:style w:type="character" w:customStyle="1" w:styleId="20">
    <w:name w:val="正文文本 2字符"/>
    <w:basedOn w:val="a0"/>
    <w:link w:val="2"/>
    <w:rsid w:val="001A38DB"/>
    <w:rPr>
      <w:color w:val="595959"/>
      <w:sz w:val="22"/>
    </w:rPr>
  </w:style>
  <w:style w:type="character" w:customStyle="1" w:styleId="a4">
    <w:name w:val="页眉字符"/>
    <w:basedOn w:val="a0"/>
    <w:link w:val="a3"/>
    <w:rsid w:val="001A38DB"/>
    <w:rPr>
      <w:color w:val="FE690D"/>
    </w:rPr>
  </w:style>
  <w:style w:type="paragraph" w:styleId="a7">
    <w:name w:val="footer"/>
    <w:basedOn w:val="a"/>
    <w:link w:val="a8"/>
    <w:rsid w:val="001A38DB"/>
    <w:pPr>
      <w:tabs>
        <w:tab w:val="center" w:pos="4320"/>
        <w:tab w:val="right" w:pos="8640"/>
      </w:tabs>
      <w:spacing w:line="264" w:lineRule="auto"/>
      <w:jc w:val="center"/>
    </w:pPr>
    <w:rPr>
      <w:color w:val="595959"/>
      <w:sz w:val="16"/>
    </w:rPr>
  </w:style>
  <w:style w:type="character" w:customStyle="1" w:styleId="a8">
    <w:name w:val="页脚字符"/>
    <w:basedOn w:val="a0"/>
    <w:link w:val="a7"/>
    <w:rsid w:val="001A38DB"/>
    <w:rPr>
      <w:color w:val="595959"/>
      <w:sz w:val="16"/>
    </w:rPr>
  </w:style>
  <w:style w:type="table" w:styleId="-6">
    <w:name w:val="Light Grid Accent 6"/>
    <w:basedOn w:val="a1"/>
    <w:rsid w:val="001A38DB"/>
    <w:tblPr>
      <w:tblStyleRowBandSize w:val="1"/>
      <w:tblStyleColBandSize w:val="1"/>
      <w:tblInd w:w="0" w:type="dxa"/>
      <w:tblBorders>
        <w:top w:val="single" w:sz="8" w:space="0" w:color="186899"/>
        <w:left w:val="single" w:sz="8" w:space="0" w:color="186899"/>
        <w:bottom w:val="single" w:sz="8" w:space="0" w:color="186899"/>
        <w:right w:val="single" w:sz="8" w:space="0" w:color="186899"/>
        <w:insideH w:val="single" w:sz="8" w:space="0" w:color="186899"/>
        <w:insideV w:val="single" w:sz="8" w:space="0" w:color="1868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S PMincho" w:eastAsia="Georgia" w:hAnsi="MS PMincho" w:cs="Times New Roman"/>
        <w:b/>
        <w:bCs/>
      </w:rPr>
      <w:tblPr/>
      <w:tcPr>
        <w:tcBorders>
          <w:top w:val="single" w:sz="8" w:space="0" w:color="186899"/>
          <w:left w:val="single" w:sz="8" w:space="0" w:color="186899"/>
          <w:bottom w:val="single" w:sz="18" w:space="0" w:color="186899"/>
          <w:right w:val="single" w:sz="8" w:space="0" w:color="186899"/>
          <w:insideH w:val="nil"/>
          <w:insideV w:val="single" w:sz="8" w:space="0" w:color="186899"/>
        </w:tcBorders>
      </w:tcPr>
    </w:tblStylePr>
    <w:tblStylePr w:type="lastRow">
      <w:pPr>
        <w:spacing w:before="0" w:after="0" w:line="240" w:lineRule="auto"/>
      </w:pPr>
      <w:rPr>
        <w:rFonts w:ascii="MS PMincho" w:eastAsia="Georgia" w:hAnsi="MS PMincho" w:cs="Times New Roman"/>
        <w:b/>
        <w:bCs/>
      </w:rPr>
      <w:tblPr/>
      <w:tcPr>
        <w:tcBorders>
          <w:top w:val="double" w:sz="6" w:space="0" w:color="186899"/>
          <w:left w:val="single" w:sz="8" w:space="0" w:color="186899"/>
          <w:bottom w:val="single" w:sz="8" w:space="0" w:color="186899"/>
          <w:right w:val="single" w:sz="8" w:space="0" w:color="186899"/>
          <w:insideH w:val="nil"/>
          <w:insideV w:val="single" w:sz="8" w:space="0" w:color="186899"/>
        </w:tcBorders>
      </w:tcPr>
    </w:tblStylePr>
    <w:tblStylePr w:type="firstCol">
      <w:rPr>
        <w:rFonts w:ascii="MS PMincho" w:eastAsia="Georgia" w:hAnsi="MS PMincho" w:cs="Times New Roman"/>
        <w:b/>
        <w:bCs/>
      </w:rPr>
    </w:tblStylePr>
    <w:tblStylePr w:type="lastCol">
      <w:rPr>
        <w:rFonts w:ascii="MS PMincho" w:eastAsia="Georgia" w:hAnsi="MS PMincho" w:cs="Times New Roman"/>
        <w:b/>
        <w:bCs/>
      </w:rPr>
      <w:tblPr/>
      <w:tcPr>
        <w:tcBorders>
          <w:top w:val="single" w:sz="8" w:space="0" w:color="186899"/>
          <w:left w:val="single" w:sz="8" w:space="0" w:color="186899"/>
          <w:bottom w:val="single" w:sz="8" w:space="0" w:color="186899"/>
          <w:right w:val="single" w:sz="8" w:space="0" w:color="186899"/>
        </w:tcBorders>
      </w:tcPr>
    </w:tblStylePr>
    <w:tblStylePr w:type="band1Vert">
      <w:tblPr/>
      <w:tcPr>
        <w:tcBorders>
          <w:top w:val="single" w:sz="8" w:space="0" w:color="186899"/>
          <w:left w:val="single" w:sz="8" w:space="0" w:color="186899"/>
          <w:bottom w:val="single" w:sz="8" w:space="0" w:color="186899"/>
          <w:right w:val="single" w:sz="8" w:space="0" w:color="186899"/>
        </w:tcBorders>
        <w:shd w:val="clear" w:color="auto" w:fill="B7DDF4"/>
      </w:tcPr>
    </w:tblStylePr>
    <w:tblStylePr w:type="band1Horz">
      <w:tblPr/>
      <w:tcPr>
        <w:tcBorders>
          <w:top w:val="single" w:sz="8" w:space="0" w:color="186899"/>
          <w:left w:val="single" w:sz="8" w:space="0" w:color="186899"/>
          <w:bottom w:val="single" w:sz="8" w:space="0" w:color="186899"/>
          <w:right w:val="single" w:sz="8" w:space="0" w:color="186899"/>
          <w:insideV w:val="single" w:sz="8" w:space="0" w:color="186899"/>
        </w:tcBorders>
        <w:shd w:val="clear" w:color="auto" w:fill="B7DDF4"/>
      </w:tcPr>
    </w:tblStylePr>
    <w:tblStylePr w:type="band2Horz">
      <w:tblPr/>
      <w:tcPr>
        <w:tcBorders>
          <w:top w:val="single" w:sz="8" w:space="0" w:color="186899"/>
          <w:left w:val="single" w:sz="8" w:space="0" w:color="186899"/>
          <w:bottom w:val="single" w:sz="8" w:space="0" w:color="186899"/>
          <w:right w:val="single" w:sz="8" w:space="0" w:color="186899"/>
          <w:insideV w:val="single" w:sz="8" w:space="0" w:color="186899"/>
        </w:tcBorders>
      </w:tcPr>
    </w:tblStylePr>
  </w:style>
  <w:style w:type="paragraph" w:customStyle="1" w:styleId="Body">
    <w:name w:val="Body"/>
    <w:rsid w:val="0086397A"/>
    <w:rPr>
      <w:rFonts w:ascii="Helvetica" w:eastAsia="ヒラギノ角ゴ Pro W3" w:hAnsi="Helvetica"/>
      <w:color w:val="000000"/>
    </w:rPr>
  </w:style>
  <w:style w:type="table" w:styleId="a9">
    <w:name w:val="Table Grid"/>
    <w:basedOn w:val="a1"/>
    <w:rsid w:val="00990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0">
    <w:name w:val="Light Shading Accent 6"/>
    <w:basedOn w:val="a1"/>
    <w:rsid w:val="009900C8"/>
    <w:rPr>
      <w:color w:val="560C9B" w:themeColor="accent6" w:themeShade="BF"/>
    </w:rPr>
    <w:tblPr>
      <w:tblStyleRowBandSize w:val="1"/>
      <w:tblStyleColBandSize w:val="1"/>
      <w:tblInd w:w="0" w:type="dxa"/>
      <w:tblBorders>
        <w:top w:val="single" w:sz="8" w:space="0" w:color="7411D0" w:themeColor="accent6"/>
        <w:bottom w:val="single" w:sz="8" w:space="0" w:color="7411D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11D0" w:themeColor="accent6"/>
          <w:left w:val="nil"/>
          <w:bottom w:val="single" w:sz="8" w:space="0" w:color="7411D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11D0" w:themeColor="accent6"/>
          <w:left w:val="nil"/>
          <w:bottom w:val="single" w:sz="8" w:space="0" w:color="7411D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BD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BDF9" w:themeFill="accent6" w:themeFillTint="3F"/>
      </w:tcPr>
    </w:tblStylePr>
  </w:style>
  <w:style w:type="table" w:styleId="-61">
    <w:name w:val="Light List Accent 6"/>
    <w:basedOn w:val="a1"/>
    <w:rsid w:val="009900C8"/>
    <w:tblPr>
      <w:tblStyleRowBandSize w:val="1"/>
      <w:tblStyleColBandSize w:val="1"/>
      <w:tblInd w:w="0" w:type="dxa"/>
      <w:tblBorders>
        <w:top w:val="single" w:sz="8" w:space="0" w:color="7411D0" w:themeColor="accent6"/>
        <w:left w:val="single" w:sz="8" w:space="0" w:color="7411D0" w:themeColor="accent6"/>
        <w:bottom w:val="single" w:sz="8" w:space="0" w:color="7411D0" w:themeColor="accent6"/>
        <w:right w:val="single" w:sz="8" w:space="0" w:color="7411D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11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11D0" w:themeColor="accent6"/>
          <w:left w:val="single" w:sz="8" w:space="0" w:color="7411D0" w:themeColor="accent6"/>
          <w:bottom w:val="single" w:sz="8" w:space="0" w:color="7411D0" w:themeColor="accent6"/>
          <w:right w:val="single" w:sz="8" w:space="0" w:color="7411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11D0" w:themeColor="accent6"/>
          <w:left w:val="single" w:sz="8" w:space="0" w:color="7411D0" w:themeColor="accent6"/>
          <w:bottom w:val="single" w:sz="8" w:space="0" w:color="7411D0" w:themeColor="accent6"/>
          <w:right w:val="single" w:sz="8" w:space="0" w:color="7411D0" w:themeColor="accent6"/>
        </w:tcBorders>
      </w:tcPr>
    </w:tblStylePr>
    <w:tblStylePr w:type="band1Horz">
      <w:tblPr/>
      <w:tcPr>
        <w:tcBorders>
          <w:top w:val="single" w:sz="8" w:space="0" w:color="7411D0" w:themeColor="accent6"/>
          <w:left w:val="single" w:sz="8" w:space="0" w:color="7411D0" w:themeColor="accent6"/>
          <w:bottom w:val="single" w:sz="8" w:space="0" w:color="7411D0" w:themeColor="accent6"/>
          <w:right w:val="single" w:sz="8" w:space="0" w:color="7411D0" w:themeColor="accent6"/>
        </w:tcBorders>
      </w:tcPr>
    </w:tblStylePr>
  </w:style>
  <w:style w:type="table" w:styleId="1-5">
    <w:name w:val="Medium Shading 1 Accent 5"/>
    <w:basedOn w:val="a1"/>
    <w:rsid w:val="009900C8"/>
    <w:tblPr>
      <w:tblStyleRowBandSize w:val="1"/>
      <w:tblStyleColBandSize w:val="1"/>
      <w:tblInd w:w="0" w:type="dxa"/>
      <w:tblBorders>
        <w:top w:val="single" w:sz="8" w:space="0" w:color="7B6AD4" w:themeColor="accent5" w:themeTint="BF"/>
        <w:left w:val="single" w:sz="8" w:space="0" w:color="7B6AD4" w:themeColor="accent5" w:themeTint="BF"/>
        <w:bottom w:val="single" w:sz="8" w:space="0" w:color="7B6AD4" w:themeColor="accent5" w:themeTint="BF"/>
        <w:right w:val="single" w:sz="8" w:space="0" w:color="7B6AD4" w:themeColor="accent5" w:themeTint="BF"/>
        <w:insideH w:val="single" w:sz="8" w:space="0" w:color="7B6A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6AD4" w:themeColor="accent5" w:themeTint="BF"/>
          <w:left w:val="single" w:sz="8" w:space="0" w:color="7B6AD4" w:themeColor="accent5" w:themeTint="BF"/>
          <w:bottom w:val="single" w:sz="8" w:space="0" w:color="7B6AD4" w:themeColor="accent5" w:themeTint="BF"/>
          <w:right w:val="single" w:sz="8" w:space="0" w:color="7B6AD4" w:themeColor="accent5" w:themeTint="BF"/>
          <w:insideH w:val="nil"/>
          <w:insideV w:val="nil"/>
        </w:tcBorders>
        <w:shd w:val="clear" w:color="auto" w:fill="5039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6AD4" w:themeColor="accent5" w:themeTint="BF"/>
          <w:left w:val="single" w:sz="8" w:space="0" w:color="7B6AD4" w:themeColor="accent5" w:themeTint="BF"/>
          <w:bottom w:val="single" w:sz="8" w:space="0" w:color="7B6AD4" w:themeColor="accent5" w:themeTint="BF"/>
          <w:right w:val="single" w:sz="8" w:space="0" w:color="7B6A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E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CE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rsid w:val="00F53B2B"/>
    <w:tblPr>
      <w:tblStyleRowBandSize w:val="1"/>
      <w:tblStyleColBandSize w:val="1"/>
      <w:tblInd w:w="0" w:type="dxa"/>
      <w:tblBorders>
        <w:top w:val="single" w:sz="8" w:space="0" w:color="9739EE" w:themeColor="accent6" w:themeTint="BF"/>
        <w:left w:val="single" w:sz="8" w:space="0" w:color="9739EE" w:themeColor="accent6" w:themeTint="BF"/>
        <w:bottom w:val="single" w:sz="8" w:space="0" w:color="9739EE" w:themeColor="accent6" w:themeTint="BF"/>
        <w:right w:val="single" w:sz="8" w:space="0" w:color="9739EE" w:themeColor="accent6" w:themeTint="BF"/>
        <w:insideH w:val="single" w:sz="8" w:space="0" w:color="9739E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39EE" w:themeColor="accent6" w:themeTint="BF"/>
          <w:left w:val="single" w:sz="8" w:space="0" w:color="9739EE" w:themeColor="accent6" w:themeTint="BF"/>
          <w:bottom w:val="single" w:sz="8" w:space="0" w:color="9739EE" w:themeColor="accent6" w:themeTint="BF"/>
          <w:right w:val="single" w:sz="8" w:space="0" w:color="9739EE" w:themeColor="accent6" w:themeTint="BF"/>
          <w:insideH w:val="nil"/>
          <w:insideV w:val="nil"/>
        </w:tcBorders>
        <w:shd w:val="clear" w:color="auto" w:fill="7411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39EE" w:themeColor="accent6" w:themeTint="BF"/>
          <w:left w:val="single" w:sz="8" w:space="0" w:color="9739EE" w:themeColor="accent6" w:themeTint="BF"/>
          <w:bottom w:val="single" w:sz="8" w:space="0" w:color="9739EE" w:themeColor="accent6" w:themeTint="BF"/>
          <w:right w:val="single" w:sz="8" w:space="0" w:color="9739E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BD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BD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Hyperlink"/>
    <w:basedOn w:val="a0"/>
    <w:rsid w:val="009D63C9"/>
    <w:rPr>
      <w:color w:val="FFC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laiss.common@gmail.com" TargetMode="External"/><Relationship Id="rId10" Type="http://schemas.openxmlformats.org/officeDocument/2006/relationships/hyperlink" Target="mailto:laiss.commo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0449;&#32440;:&#27874;&#32441;&#20449;&#22836;.dotx" TargetMode="External"/></Relationships>
</file>

<file path=word/theme/theme1.xml><?xml version="1.0" encoding="utf-8"?>
<a:theme xmlns:a="http://schemas.openxmlformats.org/drawingml/2006/main" name="Office 主题">
  <a:themeElements>
    <a:clrScheme name="鼓舞">
      <a:dk1>
        <a:sysClr val="windowText" lastClr="000000"/>
      </a:dk1>
      <a:lt1>
        <a:sysClr val="window" lastClr="FFFFFF"/>
      </a:lt1>
      <a:dk2>
        <a:srgbClr val="2F2F26"/>
      </a:dk2>
      <a:lt2>
        <a:srgbClr val="9FA795"/>
      </a:lt2>
      <a:accent1>
        <a:srgbClr val="749805"/>
      </a:accent1>
      <a:accent2>
        <a:srgbClr val="BACC82"/>
      </a:accent2>
      <a:accent3>
        <a:srgbClr val="6E9EC2"/>
      </a:accent3>
      <a:accent4>
        <a:srgbClr val="2046A5"/>
      </a:accent4>
      <a:accent5>
        <a:srgbClr val="5039C6"/>
      </a:accent5>
      <a:accent6>
        <a:srgbClr val="7411D0"/>
      </a:accent6>
      <a:hlink>
        <a:srgbClr val="FFC000"/>
      </a:hlink>
      <a:folHlink>
        <a:srgbClr val="C0C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波纹信头.dotx</Template>
  <TotalTime>80</TotalTime>
  <Pages>2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YU</dc:creator>
  <cp:keywords/>
  <dc:description/>
  <cp:lastModifiedBy>Dian YU</cp:lastModifiedBy>
  <cp:revision>5</cp:revision>
  <dcterms:created xsi:type="dcterms:W3CDTF">2014-04-05T02:38:00Z</dcterms:created>
  <dcterms:modified xsi:type="dcterms:W3CDTF">2014-04-05T05:23:00Z</dcterms:modified>
  <cp:category/>
</cp:coreProperties>
</file>